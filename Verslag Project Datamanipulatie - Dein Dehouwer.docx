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AD0C" w14:textId="77777777" w:rsidR="00367D6F" w:rsidRPr="0059119D" w:rsidRDefault="00367D6F" w:rsidP="00B50C62">
      <w:pPr>
        <w:rPr>
          <w:rStyle w:val="TekstCursief"/>
        </w:rPr>
      </w:pPr>
    </w:p>
    <w:p w14:paraId="058B8319" w14:textId="77777777" w:rsidR="00367D6F" w:rsidRDefault="00367D6F" w:rsidP="00367D6F">
      <w:pPr>
        <w:sectPr w:rsidR="00367D6F" w:rsidSect="00934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5082" w:right="1418" w:bottom="1418" w:left="1418" w:header="680" w:footer="0" w:gutter="0"/>
          <w:cols w:space="708"/>
          <w:docGrid w:linePitch="360"/>
        </w:sectPr>
      </w:pPr>
    </w:p>
    <w:p w14:paraId="54311279" w14:textId="77777777" w:rsidR="00B50C62" w:rsidRDefault="00B50C62" w:rsidP="00B50C62">
      <w:pPr>
        <w:pStyle w:val="Kop1zondernummer"/>
      </w:pPr>
      <w:bookmarkStart w:id="0" w:name="_Toc89521962"/>
      <w:r>
        <w:lastRenderedPageBreak/>
        <w:t>Woord vooraf</w:t>
      </w:r>
      <w:bookmarkEnd w:id="0"/>
    </w:p>
    <w:p w14:paraId="5929F34D" w14:textId="77777777" w:rsidR="00864F60" w:rsidRDefault="00C907AE" w:rsidP="00B50C62">
      <w:r>
        <w:t>Het project v</w:t>
      </w:r>
      <w:r w:rsidR="00704D37">
        <w:t xml:space="preserve">oor het vak Datamanipulatie gaat verder op het project van Datamodellering. </w:t>
      </w:r>
      <w:r w:rsidR="0079731A">
        <w:t xml:space="preserve">De website dat ik voor het datamodel heb gekozen is </w:t>
      </w:r>
      <w:hyperlink r:id="rId14" w:history="1">
        <w:r w:rsidR="0079731A" w:rsidRPr="00E125AE">
          <w:rPr>
            <w:rStyle w:val="Hyperlink"/>
            <w:szCs w:val="24"/>
          </w:rPr>
          <w:t>https://tweakers.net</w:t>
        </w:r>
      </w:hyperlink>
      <w:r w:rsidR="0079731A">
        <w:t xml:space="preserve"> </w:t>
      </w:r>
      <w:r w:rsidR="006317CF">
        <w:t xml:space="preserve">, waar ik dan voornamelijk de focus heb gelegd op </w:t>
      </w:r>
      <w:r w:rsidR="00864F60">
        <w:t>de nieuwspagina.</w:t>
      </w:r>
    </w:p>
    <w:p w14:paraId="0CBF44FD" w14:textId="77777777" w:rsidR="003C043C" w:rsidRDefault="00CA48BE" w:rsidP="00B50C62">
      <w:r>
        <w:t xml:space="preserve">Voor dit project maak </w:t>
      </w:r>
      <w:r w:rsidR="00D301B2">
        <w:t xml:space="preserve">ik aan de hand van het </w:t>
      </w:r>
      <w:proofErr w:type="spellStart"/>
      <w:r w:rsidR="00D301B2">
        <w:t>Entity</w:t>
      </w:r>
      <w:proofErr w:type="spellEnd"/>
      <w:r w:rsidR="00D301B2">
        <w:t xml:space="preserve"> Framework een WPF-programma</w:t>
      </w:r>
      <w:r w:rsidR="00FC713A">
        <w:t xml:space="preserve"> wat een nieuwsoverzicht gaat tonen. Verder zal </w:t>
      </w:r>
      <w:r w:rsidR="00F56272">
        <w:t xml:space="preserve">het dankzij </w:t>
      </w:r>
      <w:r w:rsidR="000F21F3">
        <w:t xml:space="preserve">de </w:t>
      </w:r>
      <w:r w:rsidR="003C043C">
        <w:t>CRUD-methodes</w:t>
      </w:r>
      <w:r w:rsidR="000F21F3">
        <w:t xml:space="preserve"> </w:t>
      </w:r>
      <w:r w:rsidR="003C043C">
        <w:t>mogelijk zijn om een nieuwsartikel aan te maken, bewerken, en te verwijderen.</w:t>
      </w:r>
    </w:p>
    <w:p w14:paraId="610D85F0" w14:textId="2350E3FF" w:rsidR="00E92551" w:rsidRPr="00702DAB" w:rsidRDefault="00E11ECB" w:rsidP="00B50C62">
      <w:r>
        <w:t xml:space="preserve">Voor simpliciteit is gekozen om geen login of authenticatie te voorzien. Het programma </w:t>
      </w:r>
      <w:r w:rsidR="002F0DA2">
        <w:t>zal zich dus gedragen alsof er ingelogd is als een beheerder</w:t>
      </w:r>
      <w:r w:rsidR="00591689">
        <w:t>/nieuwsreporter, waardoor de CRUD-methodes mogelijk zijn.</w:t>
      </w:r>
      <w:r w:rsidR="00704D37">
        <w:t xml:space="preserve"> </w:t>
      </w:r>
    </w:p>
    <w:p w14:paraId="5B1A7F0F" w14:textId="5DCC9443" w:rsidR="00B50C62" w:rsidRDefault="00F67C69" w:rsidP="00B50C62">
      <w:r>
        <w:t xml:space="preserve">Een artikel kan geopend worden, waar dan de coverafbeelding en het artikel zichtbaar zijn, </w:t>
      </w:r>
      <w:r w:rsidR="00837C36">
        <w:t>ook worden de reacties op het artikel opgehaald.</w:t>
      </w:r>
    </w:p>
    <w:p w14:paraId="0C60B18C" w14:textId="56120C15" w:rsidR="00837C36" w:rsidRDefault="00837C36" w:rsidP="00B50C62">
      <w:r>
        <w:t xml:space="preserve">Verder kan er via het menu nog naar de gebruikerslijst </w:t>
      </w:r>
      <w:r w:rsidR="007D6017">
        <w:t>genavigeerd worden. In dit scherm z</w:t>
      </w:r>
      <w:r w:rsidR="00E10783">
        <w:t>ullen alle gebruikers opgehaald en getoond worden met relevante informatie</w:t>
      </w:r>
      <w:r w:rsidR="00354DDD">
        <w:t xml:space="preserve"> zoals hun naam en avatar</w:t>
      </w:r>
      <w:r w:rsidR="00E10783">
        <w:t>.</w:t>
      </w:r>
    </w:p>
    <w:p w14:paraId="7BDA7808" w14:textId="0A6AE4CC" w:rsidR="002E28B8" w:rsidRDefault="002E28B8" w:rsidP="00B50C62">
      <w:r>
        <w:t>Het gehele project zal steeds</w:t>
      </w:r>
      <w:r w:rsidR="00812BD2">
        <w:t xml:space="preserve"> bijgehouden worden in GitHub, elk onderdeel zal </w:t>
      </w:r>
      <w:r w:rsidR="002F2593">
        <w:t xml:space="preserve">via een </w:t>
      </w:r>
      <w:proofErr w:type="spellStart"/>
      <w:r w:rsidR="002F2593">
        <w:t>branch</w:t>
      </w:r>
      <w:proofErr w:type="spellEnd"/>
      <w:r w:rsidR="002F2593">
        <w:t xml:space="preserve"> worden aangepast</w:t>
      </w:r>
      <w:r w:rsidR="001118DC">
        <w:t xml:space="preserve"> met </w:t>
      </w:r>
      <w:proofErr w:type="spellStart"/>
      <w:r w:rsidR="001118DC">
        <w:t>commits</w:t>
      </w:r>
      <w:proofErr w:type="spellEnd"/>
      <w:r w:rsidR="002F2593">
        <w:t xml:space="preserve">, waarna dit </w:t>
      </w:r>
      <w:r w:rsidR="001118DC">
        <w:t xml:space="preserve">toegevoegd zal worden aan de </w:t>
      </w:r>
      <w:proofErr w:type="spellStart"/>
      <w:r w:rsidR="001118DC">
        <w:t>main</w:t>
      </w:r>
      <w:proofErr w:type="spellEnd"/>
      <w:r w:rsidR="001118DC">
        <w:t xml:space="preserve"> </w:t>
      </w:r>
      <w:proofErr w:type="spellStart"/>
      <w:r w:rsidR="001118DC">
        <w:t>branch</w:t>
      </w:r>
      <w:proofErr w:type="spellEnd"/>
      <w:r w:rsidR="001118DC">
        <w:t xml:space="preserve"> (master) via pull </w:t>
      </w:r>
      <w:proofErr w:type="spellStart"/>
      <w:r w:rsidR="001118DC">
        <w:t>requests</w:t>
      </w:r>
      <w:proofErr w:type="spellEnd"/>
      <w:r w:rsidR="001118DC">
        <w:t>.</w:t>
      </w:r>
    </w:p>
    <w:p w14:paraId="67F06B85" w14:textId="36628022" w:rsidR="002E28B8" w:rsidRDefault="002E28B8" w:rsidP="00B50C62">
      <w:pPr>
        <w:sectPr w:rsidR="002E28B8" w:rsidSect="008718DE">
          <w:headerReference w:type="even" r:id="rId15"/>
          <w:headerReference w:type="default" r:id="rId16"/>
          <w:footerReference w:type="even" r:id="rId17"/>
          <w:footerReference w:type="default" r:id="rId18"/>
          <w:type w:val="oddPage"/>
          <w:pgSz w:w="11906" w:h="16838" w:code="9"/>
          <w:pgMar w:top="1304" w:right="2381" w:bottom="1134" w:left="1814" w:header="709" w:footer="709" w:gutter="0"/>
          <w:pgNumType w:start="1"/>
          <w:cols w:space="708"/>
          <w:docGrid w:linePitch="360"/>
        </w:sectPr>
      </w:pPr>
    </w:p>
    <w:p w14:paraId="0D59C25C" w14:textId="361A75F1" w:rsidR="00367D6F" w:rsidRDefault="00D763B3" w:rsidP="00B50C62">
      <w:pPr>
        <w:pStyle w:val="Kop1zondernummer"/>
      </w:pPr>
      <w:bookmarkStart w:id="1" w:name="_Toc89521963"/>
      <w:r>
        <w:lastRenderedPageBreak/>
        <w:t>Inhoudsopgave</w:t>
      </w:r>
      <w:bookmarkEnd w:id="1"/>
    </w:p>
    <w:p w14:paraId="195EC9A9" w14:textId="04AA111B" w:rsidR="004C07C6" w:rsidRDefault="008D039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BE" w:eastAsia="en-BE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</w:instrText>
      </w:r>
      <w:r>
        <w:rPr>
          <w:b w:val="0"/>
        </w:rPr>
        <w:fldChar w:fldCharType="separate"/>
      </w:r>
      <w:hyperlink w:anchor="_Toc89521962" w:history="1">
        <w:r w:rsidR="004C07C6" w:rsidRPr="002950F2">
          <w:rPr>
            <w:rStyle w:val="Hyperlink"/>
            <w:noProof/>
          </w:rPr>
          <w:t>Woord vooraf</w:t>
        </w:r>
        <w:r w:rsidR="004C07C6">
          <w:rPr>
            <w:noProof/>
            <w:webHidden/>
          </w:rPr>
          <w:tab/>
        </w:r>
        <w:r w:rsidR="004C07C6">
          <w:rPr>
            <w:noProof/>
            <w:webHidden/>
          </w:rPr>
          <w:fldChar w:fldCharType="begin"/>
        </w:r>
        <w:r w:rsidR="004C07C6">
          <w:rPr>
            <w:noProof/>
            <w:webHidden/>
          </w:rPr>
          <w:instrText xml:space="preserve"> PAGEREF _Toc89521962 \h </w:instrText>
        </w:r>
        <w:r w:rsidR="004C07C6">
          <w:rPr>
            <w:noProof/>
            <w:webHidden/>
          </w:rPr>
        </w:r>
        <w:r w:rsidR="004C07C6">
          <w:rPr>
            <w:noProof/>
            <w:webHidden/>
          </w:rPr>
          <w:fldChar w:fldCharType="separate"/>
        </w:r>
        <w:r w:rsidR="0070355E">
          <w:rPr>
            <w:noProof/>
            <w:webHidden/>
          </w:rPr>
          <w:t>1</w:t>
        </w:r>
        <w:r w:rsidR="004C07C6">
          <w:rPr>
            <w:noProof/>
            <w:webHidden/>
          </w:rPr>
          <w:fldChar w:fldCharType="end"/>
        </w:r>
      </w:hyperlink>
    </w:p>
    <w:p w14:paraId="646B1157" w14:textId="06DED6DF" w:rsidR="004C07C6" w:rsidRDefault="005A65F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BE" w:eastAsia="en-BE"/>
        </w:rPr>
      </w:pPr>
      <w:hyperlink w:anchor="_Toc89521963" w:history="1">
        <w:r w:rsidR="004C07C6" w:rsidRPr="002950F2">
          <w:rPr>
            <w:rStyle w:val="Hyperlink"/>
            <w:noProof/>
          </w:rPr>
          <w:t>Inhoudsopgave</w:t>
        </w:r>
        <w:r w:rsidR="004C07C6">
          <w:rPr>
            <w:noProof/>
            <w:webHidden/>
          </w:rPr>
          <w:tab/>
        </w:r>
        <w:r w:rsidR="004C07C6">
          <w:rPr>
            <w:noProof/>
            <w:webHidden/>
          </w:rPr>
          <w:fldChar w:fldCharType="begin"/>
        </w:r>
        <w:r w:rsidR="004C07C6">
          <w:rPr>
            <w:noProof/>
            <w:webHidden/>
          </w:rPr>
          <w:instrText xml:space="preserve"> PAGEREF _Toc89521963 \h </w:instrText>
        </w:r>
        <w:r w:rsidR="004C07C6">
          <w:rPr>
            <w:noProof/>
            <w:webHidden/>
          </w:rPr>
        </w:r>
        <w:r w:rsidR="004C07C6">
          <w:rPr>
            <w:noProof/>
            <w:webHidden/>
          </w:rPr>
          <w:fldChar w:fldCharType="separate"/>
        </w:r>
        <w:r w:rsidR="0070355E">
          <w:rPr>
            <w:noProof/>
            <w:webHidden/>
          </w:rPr>
          <w:t>3</w:t>
        </w:r>
        <w:r w:rsidR="004C07C6">
          <w:rPr>
            <w:noProof/>
            <w:webHidden/>
          </w:rPr>
          <w:fldChar w:fldCharType="end"/>
        </w:r>
      </w:hyperlink>
    </w:p>
    <w:p w14:paraId="7A85123D" w14:textId="647C8DC6" w:rsidR="004C07C6" w:rsidRDefault="005A65F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BE" w:eastAsia="en-BE"/>
        </w:rPr>
      </w:pPr>
      <w:hyperlink w:anchor="_Toc89521964" w:history="1">
        <w:r w:rsidR="004C07C6" w:rsidRPr="002950F2">
          <w:rPr>
            <w:rStyle w:val="Hyperlink"/>
            <w:noProof/>
          </w:rPr>
          <w:t>1</w:t>
        </w:r>
        <w:r w:rsidR="004C07C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BE" w:eastAsia="en-BE"/>
          </w:rPr>
          <w:tab/>
        </w:r>
        <w:r w:rsidR="004C07C6" w:rsidRPr="002950F2">
          <w:rPr>
            <w:rStyle w:val="Hyperlink"/>
            <w:noProof/>
          </w:rPr>
          <w:t>Schetsen</w:t>
        </w:r>
        <w:r w:rsidR="004C07C6">
          <w:rPr>
            <w:noProof/>
            <w:webHidden/>
          </w:rPr>
          <w:tab/>
        </w:r>
        <w:r w:rsidR="004C07C6">
          <w:rPr>
            <w:noProof/>
            <w:webHidden/>
          </w:rPr>
          <w:fldChar w:fldCharType="begin"/>
        </w:r>
        <w:r w:rsidR="004C07C6">
          <w:rPr>
            <w:noProof/>
            <w:webHidden/>
          </w:rPr>
          <w:instrText xml:space="preserve"> PAGEREF _Toc89521964 \h </w:instrText>
        </w:r>
        <w:r w:rsidR="004C07C6">
          <w:rPr>
            <w:noProof/>
            <w:webHidden/>
          </w:rPr>
        </w:r>
        <w:r w:rsidR="004C07C6">
          <w:rPr>
            <w:noProof/>
            <w:webHidden/>
          </w:rPr>
          <w:fldChar w:fldCharType="separate"/>
        </w:r>
        <w:r w:rsidR="0070355E">
          <w:rPr>
            <w:noProof/>
            <w:webHidden/>
          </w:rPr>
          <w:t>5</w:t>
        </w:r>
        <w:r w:rsidR="004C07C6">
          <w:rPr>
            <w:noProof/>
            <w:webHidden/>
          </w:rPr>
          <w:fldChar w:fldCharType="end"/>
        </w:r>
      </w:hyperlink>
    </w:p>
    <w:p w14:paraId="5E19B3FB" w14:textId="57411199" w:rsidR="004C07C6" w:rsidRDefault="005A65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BE" w:eastAsia="en-BE"/>
        </w:rPr>
      </w:pPr>
      <w:hyperlink w:anchor="_Toc89521965" w:history="1">
        <w:r w:rsidR="004C07C6" w:rsidRPr="002950F2">
          <w:rPr>
            <w:rStyle w:val="Hyperlink"/>
            <w:noProof/>
          </w:rPr>
          <w:t>1.1</w:t>
        </w:r>
        <w:r w:rsidR="004C07C6">
          <w:rPr>
            <w:rFonts w:asciiTheme="minorHAnsi" w:eastAsiaTheme="minorEastAsia" w:hAnsiTheme="minorHAnsi" w:cstheme="minorBidi"/>
            <w:noProof/>
            <w:sz w:val="22"/>
            <w:szCs w:val="22"/>
            <w:lang w:val="en-BE" w:eastAsia="en-BE"/>
          </w:rPr>
          <w:tab/>
        </w:r>
        <w:r w:rsidR="004C07C6" w:rsidRPr="002950F2">
          <w:rPr>
            <w:rStyle w:val="Hyperlink"/>
            <w:noProof/>
          </w:rPr>
          <w:t>Inleiding</w:t>
        </w:r>
        <w:r w:rsidR="004C07C6">
          <w:rPr>
            <w:noProof/>
            <w:webHidden/>
          </w:rPr>
          <w:tab/>
        </w:r>
        <w:r w:rsidR="004C07C6">
          <w:rPr>
            <w:noProof/>
            <w:webHidden/>
          </w:rPr>
          <w:fldChar w:fldCharType="begin"/>
        </w:r>
        <w:r w:rsidR="004C07C6">
          <w:rPr>
            <w:noProof/>
            <w:webHidden/>
          </w:rPr>
          <w:instrText xml:space="preserve"> PAGEREF _Toc89521965 \h </w:instrText>
        </w:r>
        <w:r w:rsidR="004C07C6">
          <w:rPr>
            <w:noProof/>
            <w:webHidden/>
          </w:rPr>
        </w:r>
        <w:r w:rsidR="004C07C6">
          <w:rPr>
            <w:noProof/>
            <w:webHidden/>
          </w:rPr>
          <w:fldChar w:fldCharType="separate"/>
        </w:r>
        <w:r w:rsidR="0070355E">
          <w:rPr>
            <w:noProof/>
            <w:webHidden/>
          </w:rPr>
          <w:t>5</w:t>
        </w:r>
        <w:r w:rsidR="004C07C6">
          <w:rPr>
            <w:noProof/>
            <w:webHidden/>
          </w:rPr>
          <w:fldChar w:fldCharType="end"/>
        </w:r>
      </w:hyperlink>
    </w:p>
    <w:p w14:paraId="1B1A8DE9" w14:textId="03210FB3" w:rsidR="004C07C6" w:rsidRDefault="005A65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BE" w:eastAsia="en-BE"/>
        </w:rPr>
      </w:pPr>
      <w:hyperlink w:anchor="_Toc89521966" w:history="1">
        <w:r w:rsidR="004C07C6" w:rsidRPr="002950F2">
          <w:rPr>
            <w:rStyle w:val="Hyperlink"/>
            <w:noProof/>
          </w:rPr>
          <w:t>1.2</w:t>
        </w:r>
        <w:r w:rsidR="004C07C6">
          <w:rPr>
            <w:rFonts w:asciiTheme="minorHAnsi" w:eastAsiaTheme="minorEastAsia" w:hAnsiTheme="minorHAnsi" w:cstheme="minorBidi"/>
            <w:noProof/>
            <w:sz w:val="22"/>
            <w:szCs w:val="22"/>
            <w:lang w:val="en-BE" w:eastAsia="en-BE"/>
          </w:rPr>
          <w:tab/>
        </w:r>
        <w:r w:rsidR="004C07C6" w:rsidRPr="002950F2">
          <w:rPr>
            <w:rStyle w:val="Hyperlink"/>
            <w:noProof/>
          </w:rPr>
          <w:t>Schetsen</w:t>
        </w:r>
        <w:r w:rsidR="004C07C6">
          <w:rPr>
            <w:noProof/>
            <w:webHidden/>
          </w:rPr>
          <w:tab/>
        </w:r>
        <w:r w:rsidR="004C07C6">
          <w:rPr>
            <w:noProof/>
            <w:webHidden/>
          </w:rPr>
          <w:fldChar w:fldCharType="begin"/>
        </w:r>
        <w:r w:rsidR="004C07C6">
          <w:rPr>
            <w:noProof/>
            <w:webHidden/>
          </w:rPr>
          <w:instrText xml:space="preserve"> PAGEREF _Toc89521966 \h </w:instrText>
        </w:r>
        <w:r w:rsidR="004C07C6">
          <w:rPr>
            <w:noProof/>
            <w:webHidden/>
          </w:rPr>
        </w:r>
        <w:r w:rsidR="004C07C6">
          <w:rPr>
            <w:noProof/>
            <w:webHidden/>
          </w:rPr>
          <w:fldChar w:fldCharType="separate"/>
        </w:r>
        <w:r w:rsidR="0070355E">
          <w:rPr>
            <w:noProof/>
            <w:webHidden/>
          </w:rPr>
          <w:t>5</w:t>
        </w:r>
        <w:r w:rsidR="004C07C6">
          <w:rPr>
            <w:noProof/>
            <w:webHidden/>
          </w:rPr>
          <w:fldChar w:fldCharType="end"/>
        </w:r>
      </w:hyperlink>
    </w:p>
    <w:p w14:paraId="64C2E26F" w14:textId="668F82B4" w:rsidR="004C07C6" w:rsidRDefault="005A65F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BE" w:eastAsia="en-BE"/>
        </w:rPr>
      </w:pPr>
      <w:hyperlink w:anchor="_Toc89521967" w:history="1">
        <w:r w:rsidR="004C07C6" w:rsidRPr="002950F2">
          <w:rPr>
            <w:rStyle w:val="Hyperlink"/>
          </w:rPr>
          <w:t>1.2.1</w:t>
        </w:r>
        <w:r w:rsidR="004C07C6">
          <w:rPr>
            <w:rFonts w:asciiTheme="minorHAnsi" w:eastAsiaTheme="minorEastAsia" w:hAnsiTheme="minorHAnsi" w:cstheme="minorBidi"/>
            <w:sz w:val="22"/>
            <w:szCs w:val="22"/>
            <w:lang w:val="en-BE" w:eastAsia="en-BE"/>
          </w:rPr>
          <w:tab/>
        </w:r>
        <w:r w:rsidR="004C07C6" w:rsidRPr="002950F2">
          <w:rPr>
            <w:rStyle w:val="Hyperlink"/>
          </w:rPr>
          <w:t>Main Window</w:t>
        </w:r>
        <w:r w:rsidR="004C07C6">
          <w:rPr>
            <w:webHidden/>
          </w:rPr>
          <w:tab/>
        </w:r>
        <w:r w:rsidR="004C07C6">
          <w:rPr>
            <w:webHidden/>
          </w:rPr>
          <w:fldChar w:fldCharType="begin"/>
        </w:r>
        <w:r w:rsidR="004C07C6">
          <w:rPr>
            <w:webHidden/>
          </w:rPr>
          <w:instrText xml:space="preserve"> PAGEREF _Toc89521967 \h </w:instrText>
        </w:r>
        <w:r w:rsidR="004C07C6">
          <w:rPr>
            <w:webHidden/>
          </w:rPr>
        </w:r>
        <w:r w:rsidR="004C07C6">
          <w:rPr>
            <w:webHidden/>
          </w:rPr>
          <w:fldChar w:fldCharType="separate"/>
        </w:r>
        <w:r w:rsidR="0070355E">
          <w:rPr>
            <w:webHidden/>
          </w:rPr>
          <w:t>5</w:t>
        </w:r>
        <w:r w:rsidR="004C07C6">
          <w:rPr>
            <w:webHidden/>
          </w:rPr>
          <w:fldChar w:fldCharType="end"/>
        </w:r>
      </w:hyperlink>
    </w:p>
    <w:p w14:paraId="23759E68" w14:textId="5F0F8259" w:rsidR="004C07C6" w:rsidRDefault="005A65F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BE" w:eastAsia="en-BE"/>
        </w:rPr>
      </w:pPr>
      <w:hyperlink w:anchor="_Toc89521968" w:history="1">
        <w:r w:rsidR="004C07C6" w:rsidRPr="002950F2">
          <w:rPr>
            <w:rStyle w:val="Hyperlink"/>
          </w:rPr>
          <w:t>1.2.2</w:t>
        </w:r>
        <w:r w:rsidR="004C07C6">
          <w:rPr>
            <w:rFonts w:asciiTheme="minorHAnsi" w:eastAsiaTheme="minorEastAsia" w:hAnsiTheme="minorHAnsi" w:cstheme="minorBidi"/>
            <w:sz w:val="22"/>
            <w:szCs w:val="22"/>
            <w:lang w:val="en-BE" w:eastAsia="en-BE"/>
          </w:rPr>
          <w:tab/>
        </w:r>
        <w:r w:rsidR="004C07C6" w:rsidRPr="002950F2">
          <w:rPr>
            <w:rStyle w:val="Hyperlink"/>
          </w:rPr>
          <w:t>Artikel Bekijken</w:t>
        </w:r>
        <w:r w:rsidR="004C07C6">
          <w:rPr>
            <w:webHidden/>
          </w:rPr>
          <w:tab/>
        </w:r>
        <w:r w:rsidR="004C07C6">
          <w:rPr>
            <w:webHidden/>
          </w:rPr>
          <w:fldChar w:fldCharType="begin"/>
        </w:r>
        <w:r w:rsidR="004C07C6">
          <w:rPr>
            <w:webHidden/>
          </w:rPr>
          <w:instrText xml:space="preserve"> PAGEREF _Toc89521968 \h </w:instrText>
        </w:r>
        <w:r w:rsidR="004C07C6">
          <w:rPr>
            <w:webHidden/>
          </w:rPr>
        </w:r>
        <w:r w:rsidR="004C07C6">
          <w:rPr>
            <w:webHidden/>
          </w:rPr>
          <w:fldChar w:fldCharType="separate"/>
        </w:r>
        <w:r w:rsidR="0070355E">
          <w:rPr>
            <w:webHidden/>
          </w:rPr>
          <w:t>6</w:t>
        </w:r>
        <w:r w:rsidR="004C07C6">
          <w:rPr>
            <w:webHidden/>
          </w:rPr>
          <w:fldChar w:fldCharType="end"/>
        </w:r>
      </w:hyperlink>
    </w:p>
    <w:p w14:paraId="724ACCB3" w14:textId="6B0909B7" w:rsidR="004C07C6" w:rsidRDefault="005A65F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BE" w:eastAsia="en-BE"/>
        </w:rPr>
      </w:pPr>
      <w:hyperlink w:anchor="_Toc89521969" w:history="1">
        <w:r w:rsidR="004C07C6" w:rsidRPr="002950F2">
          <w:rPr>
            <w:rStyle w:val="Hyperlink"/>
          </w:rPr>
          <w:t>1.2.3</w:t>
        </w:r>
        <w:r w:rsidR="004C07C6">
          <w:rPr>
            <w:rFonts w:asciiTheme="minorHAnsi" w:eastAsiaTheme="minorEastAsia" w:hAnsiTheme="minorHAnsi" w:cstheme="minorBidi"/>
            <w:sz w:val="22"/>
            <w:szCs w:val="22"/>
            <w:lang w:val="en-BE" w:eastAsia="en-BE"/>
          </w:rPr>
          <w:tab/>
        </w:r>
        <w:r w:rsidR="004C07C6" w:rsidRPr="002950F2">
          <w:rPr>
            <w:rStyle w:val="Hyperlink"/>
          </w:rPr>
          <w:t>Artikel Aanmaken</w:t>
        </w:r>
        <w:r w:rsidR="004C07C6">
          <w:rPr>
            <w:webHidden/>
          </w:rPr>
          <w:tab/>
        </w:r>
        <w:r w:rsidR="004C07C6">
          <w:rPr>
            <w:webHidden/>
          </w:rPr>
          <w:fldChar w:fldCharType="begin"/>
        </w:r>
        <w:r w:rsidR="004C07C6">
          <w:rPr>
            <w:webHidden/>
          </w:rPr>
          <w:instrText xml:space="preserve"> PAGEREF _Toc89521969 \h </w:instrText>
        </w:r>
        <w:r w:rsidR="004C07C6">
          <w:rPr>
            <w:webHidden/>
          </w:rPr>
        </w:r>
        <w:r w:rsidR="004C07C6">
          <w:rPr>
            <w:webHidden/>
          </w:rPr>
          <w:fldChar w:fldCharType="separate"/>
        </w:r>
        <w:r w:rsidR="0070355E">
          <w:rPr>
            <w:webHidden/>
          </w:rPr>
          <w:t>8</w:t>
        </w:r>
        <w:r w:rsidR="004C07C6">
          <w:rPr>
            <w:webHidden/>
          </w:rPr>
          <w:fldChar w:fldCharType="end"/>
        </w:r>
      </w:hyperlink>
    </w:p>
    <w:p w14:paraId="3A9BF5D3" w14:textId="62094172" w:rsidR="004C07C6" w:rsidRDefault="005A65F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BE" w:eastAsia="en-BE"/>
        </w:rPr>
      </w:pPr>
      <w:hyperlink w:anchor="_Toc89521970" w:history="1">
        <w:r w:rsidR="004C07C6" w:rsidRPr="002950F2">
          <w:rPr>
            <w:rStyle w:val="Hyperlink"/>
          </w:rPr>
          <w:t>1.2.4</w:t>
        </w:r>
        <w:r w:rsidR="004C07C6">
          <w:rPr>
            <w:rFonts w:asciiTheme="minorHAnsi" w:eastAsiaTheme="minorEastAsia" w:hAnsiTheme="minorHAnsi" w:cstheme="minorBidi"/>
            <w:sz w:val="22"/>
            <w:szCs w:val="22"/>
            <w:lang w:val="en-BE" w:eastAsia="en-BE"/>
          </w:rPr>
          <w:tab/>
        </w:r>
        <w:r w:rsidR="004C07C6" w:rsidRPr="002950F2">
          <w:rPr>
            <w:rStyle w:val="Hyperlink"/>
          </w:rPr>
          <w:t>Artikel Bewerken/Verwijderen</w:t>
        </w:r>
        <w:r w:rsidR="004C07C6">
          <w:rPr>
            <w:webHidden/>
          </w:rPr>
          <w:tab/>
        </w:r>
        <w:r w:rsidR="004C07C6">
          <w:rPr>
            <w:webHidden/>
          </w:rPr>
          <w:fldChar w:fldCharType="begin"/>
        </w:r>
        <w:r w:rsidR="004C07C6">
          <w:rPr>
            <w:webHidden/>
          </w:rPr>
          <w:instrText xml:space="preserve"> PAGEREF _Toc89521970 \h </w:instrText>
        </w:r>
        <w:r w:rsidR="004C07C6">
          <w:rPr>
            <w:webHidden/>
          </w:rPr>
        </w:r>
        <w:r w:rsidR="004C07C6">
          <w:rPr>
            <w:webHidden/>
          </w:rPr>
          <w:fldChar w:fldCharType="separate"/>
        </w:r>
        <w:r w:rsidR="0070355E">
          <w:rPr>
            <w:webHidden/>
          </w:rPr>
          <w:t>10</w:t>
        </w:r>
        <w:r w:rsidR="004C07C6">
          <w:rPr>
            <w:webHidden/>
          </w:rPr>
          <w:fldChar w:fldCharType="end"/>
        </w:r>
      </w:hyperlink>
    </w:p>
    <w:p w14:paraId="0C3270CE" w14:textId="3597356E" w:rsidR="004C07C6" w:rsidRDefault="005A65F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BE" w:eastAsia="en-BE"/>
        </w:rPr>
      </w:pPr>
      <w:hyperlink w:anchor="_Toc89521971" w:history="1">
        <w:r w:rsidR="004C07C6" w:rsidRPr="002950F2">
          <w:rPr>
            <w:rStyle w:val="Hyperlink"/>
          </w:rPr>
          <w:t>1.2.5</w:t>
        </w:r>
        <w:r w:rsidR="004C07C6">
          <w:rPr>
            <w:rFonts w:asciiTheme="minorHAnsi" w:eastAsiaTheme="minorEastAsia" w:hAnsiTheme="minorHAnsi" w:cstheme="minorBidi"/>
            <w:sz w:val="22"/>
            <w:szCs w:val="22"/>
            <w:lang w:val="en-BE" w:eastAsia="en-BE"/>
          </w:rPr>
          <w:tab/>
        </w:r>
        <w:r w:rsidR="004C07C6" w:rsidRPr="002950F2">
          <w:rPr>
            <w:rStyle w:val="Hyperlink"/>
          </w:rPr>
          <w:t>Menu</w:t>
        </w:r>
        <w:r w:rsidR="004C07C6">
          <w:rPr>
            <w:webHidden/>
          </w:rPr>
          <w:tab/>
        </w:r>
        <w:r w:rsidR="004C07C6">
          <w:rPr>
            <w:webHidden/>
          </w:rPr>
          <w:fldChar w:fldCharType="begin"/>
        </w:r>
        <w:r w:rsidR="004C07C6">
          <w:rPr>
            <w:webHidden/>
          </w:rPr>
          <w:instrText xml:space="preserve"> PAGEREF _Toc89521971 \h </w:instrText>
        </w:r>
        <w:r w:rsidR="004C07C6">
          <w:rPr>
            <w:webHidden/>
          </w:rPr>
        </w:r>
        <w:r w:rsidR="004C07C6">
          <w:rPr>
            <w:webHidden/>
          </w:rPr>
          <w:fldChar w:fldCharType="separate"/>
        </w:r>
        <w:r w:rsidR="0070355E">
          <w:rPr>
            <w:webHidden/>
          </w:rPr>
          <w:t>12</w:t>
        </w:r>
        <w:r w:rsidR="004C07C6">
          <w:rPr>
            <w:webHidden/>
          </w:rPr>
          <w:fldChar w:fldCharType="end"/>
        </w:r>
      </w:hyperlink>
    </w:p>
    <w:p w14:paraId="061E3773" w14:textId="0F56B324" w:rsidR="004C07C6" w:rsidRDefault="005A65F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BE" w:eastAsia="en-BE"/>
        </w:rPr>
      </w:pPr>
      <w:hyperlink w:anchor="_Toc89521972" w:history="1">
        <w:r w:rsidR="004C07C6" w:rsidRPr="002950F2">
          <w:rPr>
            <w:rStyle w:val="Hyperlink"/>
          </w:rPr>
          <w:t>1.2.6</w:t>
        </w:r>
        <w:r w:rsidR="004C07C6">
          <w:rPr>
            <w:rFonts w:asciiTheme="minorHAnsi" w:eastAsiaTheme="minorEastAsia" w:hAnsiTheme="minorHAnsi" w:cstheme="minorBidi"/>
            <w:sz w:val="22"/>
            <w:szCs w:val="22"/>
            <w:lang w:val="en-BE" w:eastAsia="en-BE"/>
          </w:rPr>
          <w:tab/>
        </w:r>
        <w:r w:rsidR="004C07C6" w:rsidRPr="002950F2">
          <w:rPr>
            <w:rStyle w:val="Hyperlink"/>
          </w:rPr>
          <w:t>Gebruikers Overzicht</w:t>
        </w:r>
        <w:r w:rsidR="004C07C6">
          <w:rPr>
            <w:webHidden/>
          </w:rPr>
          <w:tab/>
        </w:r>
        <w:r w:rsidR="004C07C6">
          <w:rPr>
            <w:webHidden/>
          </w:rPr>
          <w:fldChar w:fldCharType="begin"/>
        </w:r>
        <w:r w:rsidR="004C07C6">
          <w:rPr>
            <w:webHidden/>
          </w:rPr>
          <w:instrText xml:space="preserve"> PAGEREF _Toc89521972 \h </w:instrText>
        </w:r>
        <w:r w:rsidR="004C07C6">
          <w:rPr>
            <w:webHidden/>
          </w:rPr>
        </w:r>
        <w:r w:rsidR="004C07C6">
          <w:rPr>
            <w:webHidden/>
          </w:rPr>
          <w:fldChar w:fldCharType="separate"/>
        </w:r>
        <w:r w:rsidR="0070355E">
          <w:rPr>
            <w:webHidden/>
          </w:rPr>
          <w:t>12</w:t>
        </w:r>
        <w:r w:rsidR="004C07C6">
          <w:rPr>
            <w:webHidden/>
          </w:rPr>
          <w:fldChar w:fldCharType="end"/>
        </w:r>
      </w:hyperlink>
    </w:p>
    <w:p w14:paraId="5041FB7C" w14:textId="3B2DB45F" w:rsidR="004C07C6" w:rsidRDefault="005A65F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BE" w:eastAsia="en-BE"/>
        </w:rPr>
      </w:pPr>
      <w:hyperlink w:anchor="_Toc89521973" w:history="1">
        <w:r w:rsidR="004C07C6" w:rsidRPr="002950F2">
          <w:rPr>
            <w:rStyle w:val="Hyperlink"/>
            <w:noProof/>
          </w:rPr>
          <w:t>2</w:t>
        </w:r>
        <w:r w:rsidR="004C07C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BE" w:eastAsia="en-BE"/>
          </w:rPr>
          <w:tab/>
        </w:r>
        <w:r w:rsidR="004C07C6" w:rsidRPr="002950F2">
          <w:rPr>
            <w:rStyle w:val="Hyperlink"/>
            <w:noProof/>
          </w:rPr>
          <w:t>Planning</w:t>
        </w:r>
        <w:r w:rsidR="004C07C6">
          <w:rPr>
            <w:noProof/>
            <w:webHidden/>
          </w:rPr>
          <w:tab/>
        </w:r>
        <w:r w:rsidR="004C07C6">
          <w:rPr>
            <w:noProof/>
            <w:webHidden/>
          </w:rPr>
          <w:fldChar w:fldCharType="begin"/>
        </w:r>
        <w:r w:rsidR="004C07C6">
          <w:rPr>
            <w:noProof/>
            <w:webHidden/>
          </w:rPr>
          <w:instrText xml:space="preserve"> PAGEREF _Toc89521973 \h </w:instrText>
        </w:r>
        <w:r w:rsidR="004C07C6">
          <w:rPr>
            <w:noProof/>
            <w:webHidden/>
          </w:rPr>
        </w:r>
        <w:r w:rsidR="004C07C6">
          <w:rPr>
            <w:noProof/>
            <w:webHidden/>
          </w:rPr>
          <w:fldChar w:fldCharType="separate"/>
        </w:r>
        <w:r w:rsidR="0070355E">
          <w:rPr>
            <w:noProof/>
            <w:webHidden/>
          </w:rPr>
          <w:t>13</w:t>
        </w:r>
        <w:r w:rsidR="004C07C6">
          <w:rPr>
            <w:noProof/>
            <w:webHidden/>
          </w:rPr>
          <w:fldChar w:fldCharType="end"/>
        </w:r>
      </w:hyperlink>
    </w:p>
    <w:p w14:paraId="0E59B38B" w14:textId="76BCE5BD" w:rsidR="004C07C6" w:rsidRDefault="005A65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BE" w:eastAsia="en-BE"/>
        </w:rPr>
      </w:pPr>
      <w:hyperlink w:anchor="_Toc89521974" w:history="1">
        <w:r w:rsidR="004C07C6" w:rsidRPr="002950F2">
          <w:rPr>
            <w:rStyle w:val="Hyperlink"/>
            <w:noProof/>
          </w:rPr>
          <w:t>2.1</w:t>
        </w:r>
        <w:r w:rsidR="004C07C6">
          <w:rPr>
            <w:rFonts w:asciiTheme="minorHAnsi" w:eastAsiaTheme="minorEastAsia" w:hAnsiTheme="minorHAnsi" w:cstheme="minorBidi"/>
            <w:noProof/>
            <w:sz w:val="22"/>
            <w:szCs w:val="22"/>
            <w:lang w:val="en-BE" w:eastAsia="en-BE"/>
          </w:rPr>
          <w:tab/>
        </w:r>
        <w:r w:rsidR="004C07C6" w:rsidRPr="002950F2">
          <w:rPr>
            <w:rStyle w:val="Hyperlink"/>
            <w:noProof/>
          </w:rPr>
          <w:t>Inleiding</w:t>
        </w:r>
        <w:r w:rsidR="004C07C6">
          <w:rPr>
            <w:noProof/>
            <w:webHidden/>
          </w:rPr>
          <w:tab/>
        </w:r>
        <w:r w:rsidR="004C07C6">
          <w:rPr>
            <w:noProof/>
            <w:webHidden/>
          </w:rPr>
          <w:fldChar w:fldCharType="begin"/>
        </w:r>
        <w:r w:rsidR="004C07C6">
          <w:rPr>
            <w:noProof/>
            <w:webHidden/>
          </w:rPr>
          <w:instrText xml:space="preserve"> PAGEREF _Toc89521974 \h </w:instrText>
        </w:r>
        <w:r w:rsidR="004C07C6">
          <w:rPr>
            <w:noProof/>
            <w:webHidden/>
          </w:rPr>
        </w:r>
        <w:r w:rsidR="004C07C6">
          <w:rPr>
            <w:noProof/>
            <w:webHidden/>
          </w:rPr>
          <w:fldChar w:fldCharType="separate"/>
        </w:r>
        <w:r w:rsidR="0070355E">
          <w:rPr>
            <w:noProof/>
            <w:webHidden/>
          </w:rPr>
          <w:t>13</w:t>
        </w:r>
        <w:r w:rsidR="004C07C6">
          <w:rPr>
            <w:noProof/>
            <w:webHidden/>
          </w:rPr>
          <w:fldChar w:fldCharType="end"/>
        </w:r>
      </w:hyperlink>
    </w:p>
    <w:p w14:paraId="224999C3" w14:textId="25EE64C3" w:rsidR="004C07C6" w:rsidRDefault="005A65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BE" w:eastAsia="en-BE"/>
        </w:rPr>
      </w:pPr>
      <w:hyperlink w:anchor="_Toc89521975" w:history="1">
        <w:r w:rsidR="004C07C6" w:rsidRPr="002950F2">
          <w:rPr>
            <w:rStyle w:val="Hyperlink"/>
            <w:noProof/>
          </w:rPr>
          <w:t>2.2</w:t>
        </w:r>
        <w:r w:rsidR="004C07C6">
          <w:rPr>
            <w:rFonts w:asciiTheme="minorHAnsi" w:eastAsiaTheme="minorEastAsia" w:hAnsiTheme="minorHAnsi" w:cstheme="minorBidi"/>
            <w:noProof/>
            <w:sz w:val="22"/>
            <w:szCs w:val="22"/>
            <w:lang w:val="en-BE" w:eastAsia="en-BE"/>
          </w:rPr>
          <w:tab/>
        </w:r>
        <w:r w:rsidR="004C07C6" w:rsidRPr="002950F2">
          <w:rPr>
            <w:rStyle w:val="Hyperlink"/>
            <w:noProof/>
          </w:rPr>
          <w:t>Planning schema</w:t>
        </w:r>
        <w:r w:rsidR="004C07C6">
          <w:rPr>
            <w:noProof/>
            <w:webHidden/>
          </w:rPr>
          <w:tab/>
        </w:r>
        <w:r w:rsidR="004C07C6">
          <w:rPr>
            <w:noProof/>
            <w:webHidden/>
          </w:rPr>
          <w:fldChar w:fldCharType="begin"/>
        </w:r>
        <w:r w:rsidR="004C07C6">
          <w:rPr>
            <w:noProof/>
            <w:webHidden/>
          </w:rPr>
          <w:instrText xml:space="preserve"> PAGEREF _Toc89521975 \h </w:instrText>
        </w:r>
        <w:r w:rsidR="004C07C6">
          <w:rPr>
            <w:noProof/>
            <w:webHidden/>
          </w:rPr>
        </w:r>
        <w:r w:rsidR="004C07C6">
          <w:rPr>
            <w:noProof/>
            <w:webHidden/>
          </w:rPr>
          <w:fldChar w:fldCharType="separate"/>
        </w:r>
        <w:r w:rsidR="0070355E">
          <w:rPr>
            <w:noProof/>
            <w:webHidden/>
          </w:rPr>
          <w:t>13</w:t>
        </w:r>
        <w:r w:rsidR="004C07C6">
          <w:rPr>
            <w:noProof/>
            <w:webHidden/>
          </w:rPr>
          <w:fldChar w:fldCharType="end"/>
        </w:r>
      </w:hyperlink>
    </w:p>
    <w:p w14:paraId="5E517997" w14:textId="7C9CA581" w:rsidR="0064169A" w:rsidRPr="008D039F" w:rsidRDefault="008D039F" w:rsidP="00702DAB">
      <w:pPr>
        <w:rPr>
          <w:lang w:val="en-US"/>
        </w:rPr>
      </w:pPr>
      <w:r>
        <w:rPr>
          <w:b/>
        </w:rPr>
        <w:fldChar w:fldCharType="end"/>
      </w:r>
    </w:p>
    <w:p w14:paraId="76B278FC" w14:textId="77777777" w:rsidR="009A727C" w:rsidRPr="008D039F" w:rsidRDefault="009A727C" w:rsidP="009A727C">
      <w:pPr>
        <w:rPr>
          <w:lang w:val="en-US"/>
        </w:rPr>
        <w:sectPr w:rsidR="009A727C" w:rsidRPr="008D039F" w:rsidSect="00B50C62">
          <w:headerReference w:type="even" r:id="rId19"/>
          <w:headerReference w:type="default" r:id="rId20"/>
          <w:footerReference w:type="even" r:id="rId21"/>
          <w:footerReference w:type="default" r:id="rId22"/>
          <w:type w:val="oddPage"/>
          <w:pgSz w:w="11906" w:h="16838" w:code="9"/>
          <w:pgMar w:top="1304" w:right="2381" w:bottom="1134" w:left="1814" w:header="709" w:footer="709" w:gutter="0"/>
          <w:cols w:space="708"/>
          <w:docGrid w:linePitch="360"/>
        </w:sectPr>
      </w:pPr>
    </w:p>
    <w:p w14:paraId="704AC54E" w14:textId="23234D2C" w:rsidR="00F46016" w:rsidRDefault="000241A2" w:rsidP="00AF6884">
      <w:pPr>
        <w:pStyle w:val="Heading1"/>
      </w:pPr>
      <w:bookmarkStart w:id="2" w:name="_Toc89521964"/>
      <w:r>
        <w:lastRenderedPageBreak/>
        <w:t>Schetsen</w:t>
      </w:r>
      <w:bookmarkEnd w:id="2"/>
    </w:p>
    <w:p w14:paraId="69C43CCD" w14:textId="29E6AF38" w:rsidR="00B621F4" w:rsidRDefault="00D82F7F" w:rsidP="00B621F4">
      <w:pPr>
        <w:pStyle w:val="Heading2"/>
      </w:pPr>
      <w:bookmarkStart w:id="3" w:name="_Toc89521965"/>
      <w:r>
        <w:t>Inleiding</w:t>
      </w:r>
      <w:bookmarkEnd w:id="3"/>
    </w:p>
    <w:p w14:paraId="11DCC74C" w14:textId="1AA1CE6E" w:rsidR="00610381" w:rsidRPr="00610381" w:rsidRDefault="00166768" w:rsidP="00610381">
      <w:r>
        <w:t>Voor mijn schetsen te maken heb ik gekozen voor het programma Adobe X</w:t>
      </w:r>
      <w:r w:rsidR="00485496">
        <w:t xml:space="preserve">D. </w:t>
      </w:r>
      <w:r w:rsidR="00AC2539">
        <w:t xml:space="preserve">Hierbij heb ik gebruik gemaakt van </w:t>
      </w:r>
      <w:r w:rsidR="001942D1" w:rsidRPr="001942D1">
        <w:rPr>
          <w:i/>
          <w:iCs/>
        </w:rPr>
        <w:t>Adobe XD Design Kit</w:t>
      </w:r>
      <w:r w:rsidR="001942D1">
        <w:t xml:space="preserve"> </w:t>
      </w:r>
      <w:r w:rsidR="00C43866">
        <w:t xml:space="preserve">dat terug te vinden is op </w:t>
      </w:r>
      <w:hyperlink r:id="rId23" w:history="1">
        <w:r w:rsidR="00C43866" w:rsidRPr="00E125AE">
          <w:rPr>
            <w:rStyle w:val="Hyperlink"/>
            <w:szCs w:val="24"/>
          </w:rPr>
          <w:t>https://material.io/resources</w:t>
        </w:r>
      </w:hyperlink>
      <w:r w:rsidR="007B7746">
        <w:t>.</w:t>
      </w:r>
      <w:r w:rsidR="00C43866">
        <w:t xml:space="preserve"> </w:t>
      </w:r>
    </w:p>
    <w:p w14:paraId="79603246" w14:textId="440717FE" w:rsidR="00D82F7F" w:rsidRPr="00D82F7F" w:rsidRDefault="00D82F7F" w:rsidP="00D82F7F">
      <w:pPr>
        <w:pStyle w:val="Heading2"/>
      </w:pPr>
      <w:bookmarkStart w:id="4" w:name="_Toc89521966"/>
      <w:r>
        <w:t>Schetsen</w:t>
      </w:r>
      <w:bookmarkEnd w:id="4"/>
    </w:p>
    <w:p w14:paraId="3ABAEFDF" w14:textId="444EA277" w:rsidR="00C45928" w:rsidRDefault="00610381" w:rsidP="00C45928">
      <w:pPr>
        <w:pStyle w:val="Heading3"/>
      </w:pPr>
      <w:bookmarkStart w:id="5" w:name="_Toc89521967"/>
      <w:proofErr w:type="spellStart"/>
      <w:r>
        <w:t>Main</w:t>
      </w:r>
      <w:proofErr w:type="spellEnd"/>
      <w:r>
        <w:t xml:space="preserve"> </w:t>
      </w:r>
      <w:proofErr w:type="spellStart"/>
      <w:r>
        <w:t>Window</w:t>
      </w:r>
      <w:bookmarkEnd w:id="5"/>
      <w:proofErr w:type="spellEnd"/>
    </w:p>
    <w:p w14:paraId="17BB80AE" w14:textId="61DCDE47" w:rsidR="00BD1B4F" w:rsidRPr="00BD1B4F" w:rsidRDefault="00BD1B4F" w:rsidP="00BD1B4F">
      <w:r>
        <w:t xml:space="preserve">De </w:t>
      </w:r>
      <w:proofErr w:type="spellStart"/>
      <w:r>
        <w:t>mainwindow</w:t>
      </w:r>
      <w:proofErr w:type="spellEnd"/>
      <w:r>
        <w:t xml:space="preserve"> </w:t>
      </w:r>
      <w:r w:rsidR="00245221">
        <w:t>heeft als doel om een overzicht te voorzien van alle artikelen in de database</w:t>
      </w:r>
      <w:r w:rsidR="007F6FDD">
        <w:t xml:space="preserve">. Van hieruit kan men dan verklikken om het artikel te bekijken of te bewerken. Ook </w:t>
      </w:r>
      <w:r w:rsidR="00395F47">
        <w:t>is er een label voorzien om de categorie te tonen van het artikel.</w:t>
      </w:r>
    </w:p>
    <w:p w14:paraId="12152027" w14:textId="7110804C" w:rsidR="001A1081" w:rsidRDefault="007C4DF8" w:rsidP="001A1081">
      <w:r w:rsidRPr="007C4DF8">
        <w:rPr>
          <w:noProof/>
        </w:rPr>
        <w:lastRenderedPageBreak/>
        <w:drawing>
          <wp:inline distT="0" distB="0" distL="0" distR="0" wp14:anchorId="2116C71E" wp14:editId="510ADC30">
            <wp:extent cx="4896485" cy="59118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E77E" w14:textId="77777777" w:rsidR="007D70EB" w:rsidRDefault="007D70EB" w:rsidP="001A1081"/>
    <w:p w14:paraId="19C52B90" w14:textId="33AA3068" w:rsidR="004C1849" w:rsidRDefault="007D70EB" w:rsidP="004C1849">
      <w:pPr>
        <w:pStyle w:val="Heading3"/>
      </w:pPr>
      <w:bookmarkStart w:id="6" w:name="_Toc89521968"/>
      <w:r>
        <w:t xml:space="preserve">Artikel </w:t>
      </w:r>
      <w:r w:rsidR="00224BD1">
        <w:t>B</w:t>
      </w:r>
      <w:r>
        <w:t>ekijken</w:t>
      </w:r>
      <w:bookmarkEnd w:id="6"/>
    </w:p>
    <w:p w14:paraId="230FCFE3" w14:textId="36244AC4" w:rsidR="00C47809" w:rsidRPr="00C47809" w:rsidRDefault="00C47809" w:rsidP="00C47809">
      <w:r>
        <w:t>Elk artikel is voorzien van een coverafbeelding</w:t>
      </w:r>
      <w:r w:rsidR="00896CF6">
        <w:t xml:space="preserve"> met daaronder de titel van het artikel en alle content. Verder is er ook weer een bewerkknop aanwezig</w:t>
      </w:r>
      <w:r w:rsidR="001651BB">
        <w:t xml:space="preserve">. Elk artikel kan ook reactie hebben, die onderin zichtbaar zijn, hier wordt </w:t>
      </w:r>
      <w:r w:rsidR="00BB60D1">
        <w:t>de gebruikersnaam, avatar, datum en tijd, en het bericht getoond.</w:t>
      </w:r>
    </w:p>
    <w:p w14:paraId="6F38539E" w14:textId="7838DC7F" w:rsidR="007D70EB" w:rsidRDefault="00161F22" w:rsidP="007D70EB">
      <w:r w:rsidRPr="00161F22">
        <w:rPr>
          <w:noProof/>
        </w:rPr>
        <w:lastRenderedPageBreak/>
        <w:drawing>
          <wp:inline distT="0" distB="0" distL="0" distR="0" wp14:anchorId="386FE25B" wp14:editId="69EC3271">
            <wp:extent cx="4896485" cy="8393430"/>
            <wp:effectExtent l="0" t="0" r="0" b="762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83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5161" w14:textId="0CFDCA69" w:rsidR="00224BD1" w:rsidRDefault="00224BD1" w:rsidP="00224BD1">
      <w:pPr>
        <w:pStyle w:val="Heading3"/>
      </w:pPr>
      <w:bookmarkStart w:id="7" w:name="_Toc89521969"/>
      <w:r>
        <w:lastRenderedPageBreak/>
        <w:t xml:space="preserve">Artikel </w:t>
      </w:r>
      <w:r w:rsidR="00F57AA5">
        <w:t>Aanmaken</w:t>
      </w:r>
      <w:bookmarkEnd w:id="7"/>
    </w:p>
    <w:p w14:paraId="7F4AE147" w14:textId="6562A827" w:rsidR="00942BCD" w:rsidRPr="00942BCD" w:rsidRDefault="00A6770F" w:rsidP="00942BCD">
      <w:r>
        <w:t>In het artikel aanmakenscherm zijn enkele velden voorzien om een titel op te geven</w:t>
      </w:r>
      <w:r w:rsidR="00F67637">
        <w:t xml:space="preserve">, </w:t>
      </w:r>
      <w:r>
        <w:t>het artikel te schrijven</w:t>
      </w:r>
      <w:r w:rsidR="00F67637">
        <w:t xml:space="preserve">, en een afbeelding toe te voegen als cover. </w:t>
      </w:r>
      <w:r w:rsidR="003162FE">
        <w:t>Hier kan er ook gekozen worden in welke categorie het artikel thuishoort. Met uiteraard een knop om het artikel te posten.</w:t>
      </w:r>
    </w:p>
    <w:p w14:paraId="31CA425D" w14:textId="1119BD49" w:rsidR="00F57AA5" w:rsidRDefault="00F57AA5" w:rsidP="00F57AA5">
      <w:r w:rsidRPr="00F57AA5">
        <w:rPr>
          <w:noProof/>
        </w:rPr>
        <w:lastRenderedPageBreak/>
        <w:drawing>
          <wp:inline distT="0" distB="0" distL="0" distR="0" wp14:anchorId="5712C2AD" wp14:editId="6FA7BD65">
            <wp:extent cx="4896485" cy="8087995"/>
            <wp:effectExtent l="0" t="0" r="0" b="825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5B15" w14:textId="38BAED41" w:rsidR="00F57AA5" w:rsidRDefault="00F57AA5" w:rsidP="00F57AA5"/>
    <w:p w14:paraId="762CA37D" w14:textId="14D9C852" w:rsidR="00F57AA5" w:rsidRDefault="00F57AA5" w:rsidP="00F57AA5">
      <w:pPr>
        <w:pStyle w:val="Heading3"/>
      </w:pPr>
      <w:bookmarkStart w:id="8" w:name="_Toc89521970"/>
      <w:r>
        <w:lastRenderedPageBreak/>
        <w:t>Artikel Bewerken</w:t>
      </w:r>
      <w:r w:rsidR="0091336F">
        <w:t>/Verwijderen</w:t>
      </w:r>
      <w:bookmarkEnd w:id="8"/>
    </w:p>
    <w:p w14:paraId="01E6B7B4" w14:textId="4E729193" w:rsidR="003162FE" w:rsidRPr="003162FE" w:rsidRDefault="003162FE" w:rsidP="003162FE">
      <w:r>
        <w:t xml:space="preserve">Dit bevat dezelfde velden als </w:t>
      </w:r>
      <w:r w:rsidR="005F2F42">
        <w:t xml:space="preserve">in het artikel aanmakenscherm, enkel nu opgevuld met content. </w:t>
      </w:r>
      <w:r w:rsidR="00C07AA0">
        <w:t>Van hieruit kan het artikel eventueel verwijderd worden, dit zal ook nog een bevestiging</w:t>
      </w:r>
      <w:r w:rsidR="00D31EB9">
        <w:t xml:space="preserve"> pop-up</w:t>
      </w:r>
      <w:r w:rsidR="00C07AA0">
        <w:t xml:space="preserve"> oproepen</w:t>
      </w:r>
      <w:r w:rsidR="00D31EB9">
        <w:t>.</w:t>
      </w:r>
    </w:p>
    <w:p w14:paraId="09650236" w14:textId="22F9CC12" w:rsidR="00F57AA5" w:rsidRDefault="0091336F" w:rsidP="00F57AA5">
      <w:r w:rsidRPr="0091336F">
        <w:rPr>
          <w:noProof/>
        </w:rPr>
        <w:lastRenderedPageBreak/>
        <w:drawing>
          <wp:inline distT="0" distB="0" distL="0" distR="0" wp14:anchorId="6009E2D4" wp14:editId="2EDA8148">
            <wp:extent cx="4896485" cy="812101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81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8D1A" w14:textId="503011FC" w:rsidR="00C77BB8" w:rsidRDefault="00C77BB8" w:rsidP="00F57AA5"/>
    <w:p w14:paraId="5F2ECDD5" w14:textId="1C4797E9" w:rsidR="00C77BB8" w:rsidRDefault="00CF0138" w:rsidP="008F4655">
      <w:pPr>
        <w:pStyle w:val="Heading3"/>
      </w:pPr>
      <w:bookmarkStart w:id="9" w:name="_Toc89521971"/>
      <w:r>
        <w:lastRenderedPageBreak/>
        <w:t>Menu</w:t>
      </w:r>
      <w:bookmarkEnd w:id="9"/>
    </w:p>
    <w:p w14:paraId="019B8184" w14:textId="22C4CBBB" w:rsidR="00D31EB9" w:rsidRPr="00D31EB9" w:rsidRDefault="00D31EB9" w:rsidP="00D31EB9">
      <w:r>
        <w:t>Het menu kan geopend worden door op het hamburger teken te klikken, vervolgens zal dit de knoppen</w:t>
      </w:r>
      <w:r w:rsidR="005C2D68">
        <w:t xml:space="preserve"> nieuwsoverzicht en gebruikers tonen, waar men dan verder op kan door navigeren naar het desbetreffende scherm.</w:t>
      </w:r>
    </w:p>
    <w:p w14:paraId="53361A6A" w14:textId="104034C9" w:rsidR="00CF0138" w:rsidRDefault="00CF0138" w:rsidP="00CF0138">
      <w:r w:rsidRPr="00CF0138">
        <w:rPr>
          <w:noProof/>
        </w:rPr>
        <w:drawing>
          <wp:inline distT="0" distB="0" distL="0" distR="0" wp14:anchorId="14D6B115" wp14:editId="7148C87C">
            <wp:extent cx="4896485" cy="331978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C0B0" w14:textId="0F6DCF91" w:rsidR="00CF0138" w:rsidRDefault="00CF0138" w:rsidP="00CF0138"/>
    <w:p w14:paraId="02C0B7DC" w14:textId="72C88332" w:rsidR="00CF0138" w:rsidRDefault="00CF0138" w:rsidP="00CF0138">
      <w:pPr>
        <w:pStyle w:val="Heading3"/>
      </w:pPr>
      <w:bookmarkStart w:id="10" w:name="_Toc89521972"/>
      <w:r>
        <w:t>Gebruikers Overzicht</w:t>
      </w:r>
      <w:bookmarkEnd w:id="10"/>
    </w:p>
    <w:p w14:paraId="115E1332" w14:textId="30CA4DCB" w:rsidR="005C2D68" w:rsidRPr="005C2D68" w:rsidRDefault="00D46AE0" w:rsidP="005C2D68">
      <w:r>
        <w:t>Dit scherm toont een gebruikerslijst met relevante informatie over de gebruiker zoals zijn/haar avatar, gebruikersnaam,</w:t>
      </w:r>
      <w:r w:rsidR="004251CF">
        <w:t xml:space="preserve"> rol,</w:t>
      </w:r>
      <w:r>
        <w:t xml:space="preserve"> etc.</w:t>
      </w:r>
    </w:p>
    <w:p w14:paraId="144F0CF0" w14:textId="393ED123" w:rsidR="00CF0138" w:rsidRPr="00CF0138" w:rsidRDefault="00CB0220" w:rsidP="00CF0138">
      <w:r w:rsidRPr="00CB0220">
        <w:rPr>
          <w:noProof/>
        </w:rPr>
        <w:drawing>
          <wp:inline distT="0" distB="0" distL="0" distR="0" wp14:anchorId="39E9EB1B" wp14:editId="2A1A2EC6">
            <wp:extent cx="4896485" cy="2463165"/>
            <wp:effectExtent l="0" t="0" r="0" b="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622B" w14:textId="77777777" w:rsidR="00224BD1" w:rsidRPr="00224BD1" w:rsidRDefault="00224BD1" w:rsidP="00224BD1"/>
    <w:p w14:paraId="6D05DC92" w14:textId="1819B09B" w:rsidR="00ED51BF" w:rsidRDefault="00CB0220" w:rsidP="00ED51BF">
      <w:pPr>
        <w:pStyle w:val="Heading1"/>
      </w:pPr>
      <w:bookmarkStart w:id="11" w:name="_Toc89521973"/>
      <w:r>
        <w:lastRenderedPageBreak/>
        <w:t>Planning</w:t>
      </w:r>
      <w:bookmarkEnd w:id="11"/>
    </w:p>
    <w:p w14:paraId="3DE898A5" w14:textId="24AA733C" w:rsidR="00ED51BF" w:rsidRDefault="00CB0220" w:rsidP="00ED51BF">
      <w:pPr>
        <w:pStyle w:val="Heading2"/>
      </w:pPr>
      <w:bookmarkStart w:id="12" w:name="_Toc89521974"/>
      <w:r>
        <w:t>Inleiding</w:t>
      </w:r>
      <w:bookmarkEnd w:id="12"/>
    </w:p>
    <w:p w14:paraId="3A13993E" w14:textId="4DBD9286" w:rsidR="00156714" w:rsidRDefault="001C66E4" w:rsidP="00156714">
      <w:r>
        <w:t xml:space="preserve">Voor mijn planning heb ik rekening gehouden </w:t>
      </w:r>
      <w:r w:rsidR="000D7092">
        <w:t xml:space="preserve">met mijn tijdschema, waardoor ik mijn deadlines op telkens op donderdag heb gezet. Dit omdat dit een dag is dat ik steeds vroeger gedaan heb met werken, en daardoor nog </w:t>
      </w:r>
      <w:r w:rsidR="003E6EDC">
        <w:t>goed hieraan kan doorwerken</w:t>
      </w:r>
      <w:r w:rsidR="00A1186E">
        <w:t>, indien ik de dagen ervoor iets niet af zou gekregen hebben.</w:t>
      </w:r>
    </w:p>
    <w:p w14:paraId="7CAAF66B" w14:textId="07B5ADDD" w:rsidR="00A1186E" w:rsidRPr="00156714" w:rsidRDefault="009C429B" w:rsidP="00156714">
      <w:r>
        <w:t xml:space="preserve">Voor mezelf heb ik hier ook een tijdsinschatting bij ingevuld, zodat ik inzicht krijg in </w:t>
      </w:r>
      <w:r w:rsidR="00A95E82">
        <w:t>hoeveel tijd ik hier eventueel voor nodig zal hebben.</w:t>
      </w:r>
    </w:p>
    <w:p w14:paraId="78E83A40" w14:textId="2FE53A24" w:rsidR="00ED51BF" w:rsidRDefault="00C15D7C" w:rsidP="00092FD5">
      <w:pPr>
        <w:pStyle w:val="Heading2"/>
      </w:pPr>
      <w:bookmarkStart w:id="13" w:name="_Toc89521975"/>
      <w:r>
        <w:t>Planning schema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2016"/>
        <w:gridCol w:w="1604"/>
        <w:gridCol w:w="918"/>
      </w:tblGrid>
      <w:tr w:rsidR="008A3485" w:rsidRPr="00093D15" w14:paraId="443A4BFA" w14:textId="77777777" w:rsidTr="0065033B">
        <w:trPr>
          <w:trHeight w:val="1009"/>
        </w:trPr>
        <w:tc>
          <w:tcPr>
            <w:tcW w:w="4169" w:type="dxa"/>
            <w:shd w:val="clear" w:color="auto" w:fill="FFFFFF" w:themeFill="background1"/>
            <w:vAlign w:val="center"/>
          </w:tcPr>
          <w:p w14:paraId="04C92FBF" w14:textId="77777777" w:rsidR="008A3485" w:rsidRPr="00093D15" w:rsidRDefault="008A3485" w:rsidP="0065033B">
            <w:pPr>
              <w:rPr>
                <w:b/>
                <w:bCs/>
              </w:rPr>
            </w:pPr>
            <w:r w:rsidRPr="00093D15">
              <w:rPr>
                <w:b/>
                <w:bCs/>
                <w:sz w:val="28"/>
                <w:szCs w:val="28"/>
              </w:rPr>
              <w:t>TO DO</w:t>
            </w:r>
          </w:p>
        </w:tc>
        <w:tc>
          <w:tcPr>
            <w:tcW w:w="1808" w:type="dxa"/>
            <w:shd w:val="clear" w:color="auto" w:fill="FFFFFF" w:themeFill="background1"/>
            <w:vAlign w:val="center"/>
          </w:tcPr>
          <w:p w14:paraId="353975C0" w14:textId="77777777" w:rsidR="008A3485" w:rsidRPr="00093D15" w:rsidRDefault="008A3485" w:rsidP="0065033B">
            <w:pPr>
              <w:rPr>
                <w:b/>
                <w:bCs/>
              </w:rPr>
            </w:pPr>
            <w:r w:rsidRPr="00093D15">
              <w:rPr>
                <w:b/>
                <w:bCs/>
              </w:rPr>
              <w:t>Tijdsinschatting</w:t>
            </w:r>
          </w:p>
        </w:tc>
        <w:tc>
          <w:tcPr>
            <w:tcW w:w="1807" w:type="dxa"/>
            <w:shd w:val="clear" w:color="auto" w:fill="FFFFFF" w:themeFill="background1"/>
            <w:vAlign w:val="center"/>
          </w:tcPr>
          <w:p w14:paraId="78670589" w14:textId="77777777" w:rsidR="008A3485" w:rsidRPr="00093D15" w:rsidRDefault="008A3485" w:rsidP="0065033B">
            <w:pPr>
              <w:rPr>
                <w:b/>
                <w:bCs/>
              </w:rPr>
            </w:pPr>
            <w:r w:rsidRPr="00093D15">
              <w:rPr>
                <w:b/>
                <w:bCs/>
              </w:rPr>
              <w:t>Deadline</w:t>
            </w:r>
          </w:p>
        </w:tc>
        <w:tc>
          <w:tcPr>
            <w:tcW w:w="1111" w:type="dxa"/>
            <w:vAlign w:val="center"/>
          </w:tcPr>
          <w:p w14:paraId="234C6137" w14:textId="77777777" w:rsidR="008A3485" w:rsidRPr="00093D15" w:rsidRDefault="008A3485" w:rsidP="0065033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3A45523A" wp14:editId="10703EA9">
                  <wp:simplePos x="0" y="0"/>
                  <wp:positionH relativeFrom="column">
                    <wp:posOffset>85090</wp:posOffset>
                  </wp:positionH>
                  <wp:positionV relativeFrom="page">
                    <wp:posOffset>135890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7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3485" w14:paraId="67FC3E79" w14:textId="77777777" w:rsidTr="0065033B">
        <w:trPr>
          <w:trHeight w:val="1035"/>
        </w:trPr>
        <w:tc>
          <w:tcPr>
            <w:tcW w:w="4169" w:type="dxa"/>
          </w:tcPr>
          <w:p w14:paraId="45CE05C7" w14:textId="77777777" w:rsidR="004A105C" w:rsidRDefault="004A105C" w:rsidP="0065033B"/>
          <w:p w14:paraId="067960AA" w14:textId="136C88EF" w:rsidR="008A3485" w:rsidRDefault="008A3485" w:rsidP="0065033B">
            <w:r>
              <w:t>Adobe XD leren</w:t>
            </w:r>
          </w:p>
        </w:tc>
        <w:tc>
          <w:tcPr>
            <w:tcW w:w="1808" w:type="dxa"/>
          </w:tcPr>
          <w:p w14:paraId="797DFBC6" w14:textId="77777777" w:rsidR="008A3485" w:rsidRDefault="008A3485" w:rsidP="0065033B">
            <w:r>
              <w:br/>
              <w:t>~90 min.</w:t>
            </w:r>
          </w:p>
        </w:tc>
        <w:tc>
          <w:tcPr>
            <w:tcW w:w="1807" w:type="dxa"/>
          </w:tcPr>
          <w:p w14:paraId="7130C699" w14:textId="77777777" w:rsidR="008A3485" w:rsidRDefault="008A3485" w:rsidP="0065033B">
            <w:r>
              <w:br/>
              <w:t>03/12/2021</w:t>
            </w:r>
          </w:p>
        </w:tc>
        <w:tc>
          <w:tcPr>
            <w:tcW w:w="1111" w:type="dxa"/>
          </w:tcPr>
          <w:p w14:paraId="773FDC88" w14:textId="77777777" w:rsidR="008A3485" w:rsidRDefault="008A3485" w:rsidP="0065033B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0288" behindDoc="1" locked="0" layoutInCell="1" allowOverlap="1" wp14:anchorId="3D2086BA" wp14:editId="72D81720">
                  <wp:simplePos x="0" y="0"/>
                  <wp:positionH relativeFrom="column">
                    <wp:posOffset>95250</wp:posOffset>
                  </wp:positionH>
                  <wp:positionV relativeFrom="page">
                    <wp:posOffset>154940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8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3485" w14:paraId="2CE66AB2" w14:textId="77777777" w:rsidTr="0065033B">
        <w:trPr>
          <w:trHeight w:val="1067"/>
        </w:trPr>
        <w:tc>
          <w:tcPr>
            <w:tcW w:w="4169" w:type="dxa"/>
          </w:tcPr>
          <w:p w14:paraId="52F5858B" w14:textId="77777777" w:rsidR="008A3485" w:rsidRDefault="008A3485" w:rsidP="0065033B">
            <w:r>
              <w:br/>
              <w:t>Schetsen maken met Adobe XD</w:t>
            </w:r>
          </w:p>
        </w:tc>
        <w:tc>
          <w:tcPr>
            <w:tcW w:w="1808" w:type="dxa"/>
          </w:tcPr>
          <w:p w14:paraId="3010FA51" w14:textId="77777777" w:rsidR="008A3485" w:rsidRDefault="008A3485" w:rsidP="0065033B">
            <w:r>
              <w:br/>
              <w:t>60 min.</w:t>
            </w:r>
          </w:p>
        </w:tc>
        <w:tc>
          <w:tcPr>
            <w:tcW w:w="1807" w:type="dxa"/>
          </w:tcPr>
          <w:p w14:paraId="165FC095" w14:textId="77777777" w:rsidR="008A3485" w:rsidRDefault="008A3485" w:rsidP="0065033B">
            <w:r>
              <w:br/>
              <w:t>5/12/2021</w:t>
            </w:r>
          </w:p>
        </w:tc>
        <w:tc>
          <w:tcPr>
            <w:tcW w:w="1111" w:type="dxa"/>
          </w:tcPr>
          <w:p w14:paraId="726BCEB8" w14:textId="77777777" w:rsidR="008A3485" w:rsidRDefault="008A3485" w:rsidP="0065033B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7F36DFED" wp14:editId="210E1375">
                  <wp:simplePos x="0" y="0"/>
                  <wp:positionH relativeFrom="column">
                    <wp:posOffset>102870</wp:posOffset>
                  </wp:positionH>
                  <wp:positionV relativeFrom="page">
                    <wp:posOffset>95885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9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3485" w14:paraId="55629C6C" w14:textId="77777777" w:rsidTr="0065033B">
        <w:trPr>
          <w:trHeight w:val="1035"/>
        </w:trPr>
        <w:tc>
          <w:tcPr>
            <w:tcW w:w="4169" w:type="dxa"/>
          </w:tcPr>
          <w:p w14:paraId="1E980043" w14:textId="77777777" w:rsidR="008A3485" w:rsidRDefault="008A3485" w:rsidP="0065033B">
            <w:r>
              <w:br/>
              <w:t>Planning opstellen</w:t>
            </w:r>
          </w:p>
        </w:tc>
        <w:tc>
          <w:tcPr>
            <w:tcW w:w="1808" w:type="dxa"/>
          </w:tcPr>
          <w:p w14:paraId="484EDCC3" w14:textId="77777777" w:rsidR="008A3485" w:rsidRDefault="008A3485" w:rsidP="0065033B">
            <w:r>
              <w:br/>
              <w:t>25 min.</w:t>
            </w:r>
          </w:p>
        </w:tc>
        <w:tc>
          <w:tcPr>
            <w:tcW w:w="1807" w:type="dxa"/>
          </w:tcPr>
          <w:p w14:paraId="1477F730" w14:textId="77777777" w:rsidR="008A3485" w:rsidRDefault="008A3485" w:rsidP="0065033B">
            <w:r>
              <w:br/>
              <w:t>5/12/2021</w:t>
            </w:r>
          </w:p>
        </w:tc>
        <w:tc>
          <w:tcPr>
            <w:tcW w:w="1111" w:type="dxa"/>
          </w:tcPr>
          <w:p w14:paraId="5952B7D0" w14:textId="77777777" w:rsidR="008A3485" w:rsidRDefault="008A3485" w:rsidP="0065033B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2336" behindDoc="1" locked="0" layoutInCell="1" allowOverlap="1" wp14:anchorId="74700DA5" wp14:editId="130A470B">
                  <wp:simplePos x="0" y="0"/>
                  <wp:positionH relativeFrom="column">
                    <wp:posOffset>110490</wp:posOffset>
                  </wp:positionH>
                  <wp:positionV relativeFrom="page">
                    <wp:posOffset>161925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10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3485" w14:paraId="72403771" w14:textId="77777777" w:rsidTr="0065033B">
        <w:trPr>
          <w:trHeight w:val="1067"/>
        </w:trPr>
        <w:tc>
          <w:tcPr>
            <w:tcW w:w="4169" w:type="dxa"/>
          </w:tcPr>
          <w:p w14:paraId="4317D0B9" w14:textId="633B0C2F" w:rsidR="008A3485" w:rsidRDefault="008A3485" w:rsidP="0065033B">
            <w:r>
              <w:br/>
              <w:t>Git</w:t>
            </w:r>
            <w:r w:rsidR="005041E5">
              <w:t>H</w:t>
            </w:r>
            <w:r>
              <w:t>ub aanmaken</w:t>
            </w:r>
          </w:p>
        </w:tc>
        <w:tc>
          <w:tcPr>
            <w:tcW w:w="1808" w:type="dxa"/>
          </w:tcPr>
          <w:p w14:paraId="03AF1BDB" w14:textId="77777777" w:rsidR="008A3485" w:rsidRDefault="008A3485" w:rsidP="0065033B">
            <w:r>
              <w:br/>
              <w:t>5 min.</w:t>
            </w:r>
          </w:p>
        </w:tc>
        <w:tc>
          <w:tcPr>
            <w:tcW w:w="1807" w:type="dxa"/>
          </w:tcPr>
          <w:p w14:paraId="6FCC6172" w14:textId="77777777" w:rsidR="008A3485" w:rsidRDefault="008A3485" w:rsidP="0065033B">
            <w:r>
              <w:br/>
              <w:t>5/12/2021</w:t>
            </w:r>
          </w:p>
        </w:tc>
        <w:tc>
          <w:tcPr>
            <w:tcW w:w="1111" w:type="dxa"/>
          </w:tcPr>
          <w:p w14:paraId="0EC337CC" w14:textId="5ED18BEA" w:rsidR="005A65F0" w:rsidRDefault="005A65F0" w:rsidP="0065033B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4384" behindDoc="1" locked="0" layoutInCell="1" allowOverlap="1" wp14:anchorId="27F1832D" wp14:editId="77420FCA">
                  <wp:simplePos x="0" y="0"/>
                  <wp:positionH relativeFrom="column">
                    <wp:posOffset>-635</wp:posOffset>
                  </wp:positionH>
                  <wp:positionV relativeFrom="page">
                    <wp:posOffset>310515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16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3485" w14:paraId="4D7E055C" w14:textId="77777777" w:rsidTr="0065033B">
        <w:trPr>
          <w:trHeight w:val="1035"/>
        </w:trPr>
        <w:tc>
          <w:tcPr>
            <w:tcW w:w="4169" w:type="dxa"/>
          </w:tcPr>
          <w:p w14:paraId="249BDBF2" w14:textId="0853DA15" w:rsidR="008A3485" w:rsidRDefault="008A3485" w:rsidP="0065033B">
            <w:r>
              <w:br/>
              <w:t xml:space="preserve">Niels uitnodigen voor </w:t>
            </w:r>
            <w:r w:rsidR="005041E5">
              <w:t>GitHub</w:t>
            </w:r>
          </w:p>
        </w:tc>
        <w:tc>
          <w:tcPr>
            <w:tcW w:w="1808" w:type="dxa"/>
          </w:tcPr>
          <w:p w14:paraId="0A5189FD" w14:textId="77777777" w:rsidR="008A3485" w:rsidRDefault="008A3485" w:rsidP="0065033B">
            <w:r>
              <w:br/>
              <w:t>1 min.</w:t>
            </w:r>
          </w:p>
        </w:tc>
        <w:tc>
          <w:tcPr>
            <w:tcW w:w="1807" w:type="dxa"/>
          </w:tcPr>
          <w:p w14:paraId="752775CA" w14:textId="77777777" w:rsidR="008A3485" w:rsidRDefault="008A3485" w:rsidP="0065033B">
            <w:r>
              <w:br/>
              <w:t>5/12/2021</w:t>
            </w:r>
          </w:p>
        </w:tc>
        <w:tc>
          <w:tcPr>
            <w:tcW w:w="1111" w:type="dxa"/>
          </w:tcPr>
          <w:p w14:paraId="05DEC025" w14:textId="4B44B8E0" w:rsidR="008A3485" w:rsidRDefault="005A65F0" w:rsidP="0065033B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6432" behindDoc="1" locked="0" layoutInCell="1" allowOverlap="1" wp14:anchorId="26754337" wp14:editId="7BA066A6">
                  <wp:simplePos x="0" y="0"/>
                  <wp:positionH relativeFrom="column">
                    <wp:posOffset>-635</wp:posOffset>
                  </wp:positionH>
                  <wp:positionV relativeFrom="page">
                    <wp:posOffset>312420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17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3485" w14:paraId="51906C68" w14:textId="77777777" w:rsidTr="0065033B">
        <w:trPr>
          <w:trHeight w:val="1067"/>
        </w:trPr>
        <w:tc>
          <w:tcPr>
            <w:tcW w:w="4169" w:type="dxa"/>
          </w:tcPr>
          <w:p w14:paraId="76A083EB" w14:textId="77777777" w:rsidR="008A3485" w:rsidRDefault="008A3485" w:rsidP="0065033B">
            <w:r>
              <w:br/>
              <w:t>Design voor WPF</w:t>
            </w:r>
          </w:p>
        </w:tc>
        <w:tc>
          <w:tcPr>
            <w:tcW w:w="1808" w:type="dxa"/>
          </w:tcPr>
          <w:p w14:paraId="06F1C4FD" w14:textId="77777777" w:rsidR="008A3485" w:rsidRDefault="008A3485" w:rsidP="0065033B">
            <w:r>
              <w:br/>
              <w:t>90 min.</w:t>
            </w:r>
          </w:p>
        </w:tc>
        <w:tc>
          <w:tcPr>
            <w:tcW w:w="1807" w:type="dxa"/>
          </w:tcPr>
          <w:p w14:paraId="041EBFB5" w14:textId="77777777" w:rsidR="008A3485" w:rsidRDefault="008A3485" w:rsidP="0065033B">
            <w:r>
              <w:br/>
              <w:t>9/12/2021</w:t>
            </w:r>
          </w:p>
        </w:tc>
        <w:tc>
          <w:tcPr>
            <w:tcW w:w="1111" w:type="dxa"/>
          </w:tcPr>
          <w:p w14:paraId="2AAD3329" w14:textId="5E05B4FE" w:rsidR="008A3485" w:rsidRDefault="005A65F0" w:rsidP="0065033B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8480" behindDoc="1" locked="0" layoutInCell="1" allowOverlap="1" wp14:anchorId="1BFD6E8F" wp14:editId="64872835">
                  <wp:simplePos x="0" y="0"/>
                  <wp:positionH relativeFrom="column">
                    <wp:posOffset>-635</wp:posOffset>
                  </wp:positionH>
                  <wp:positionV relativeFrom="page">
                    <wp:posOffset>311785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18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3485" w14:paraId="0D273D6B" w14:textId="77777777" w:rsidTr="0065033B">
        <w:trPr>
          <w:trHeight w:val="1067"/>
        </w:trPr>
        <w:tc>
          <w:tcPr>
            <w:tcW w:w="4169" w:type="dxa"/>
          </w:tcPr>
          <w:p w14:paraId="2C9BBAAF" w14:textId="77777777" w:rsidR="008A3485" w:rsidRDefault="008A3485" w:rsidP="0065033B">
            <w:r>
              <w:br/>
              <w:t>Datamodel koppelen</w:t>
            </w:r>
          </w:p>
        </w:tc>
        <w:tc>
          <w:tcPr>
            <w:tcW w:w="1808" w:type="dxa"/>
          </w:tcPr>
          <w:p w14:paraId="6D558A70" w14:textId="77777777" w:rsidR="008A3485" w:rsidRDefault="008A3485" w:rsidP="0065033B">
            <w:r>
              <w:br/>
              <w:t>30 min.</w:t>
            </w:r>
          </w:p>
        </w:tc>
        <w:tc>
          <w:tcPr>
            <w:tcW w:w="1807" w:type="dxa"/>
          </w:tcPr>
          <w:p w14:paraId="05ACD3BE" w14:textId="77777777" w:rsidR="008A3485" w:rsidRDefault="008A3485" w:rsidP="0065033B">
            <w:r>
              <w:br/>
              <w:t>9/12/2021</w:t>
            </w:r>
          </w:p>
        </w:tc>
        <w:tc>
          <w:tcPr>
            <w:tcW w:w="1111" w:type="dxa"/>
          </w:tcPr>
          <w:p w14:paraId="5243C69C" w14:textId="22770B20" w:rsidR="008A3485" w:rsidRDefault="005A65F0" w:rsidP="0065033B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0528" behindDoc="1" locked="0" layoutInCell="1" allowOverlap="1" wp14:anchorId="4BF28AB0" wp14:editId="32BF6764">
                  <wp:simplePos x="0" y="0"/>
                  <wp:positionH relativeFrom="column">
                    <wp:posOffset>-635</wp:posOffset>
                  </wp:positionH>
                  <wp:positionV relativeFrom="page">
                    <wp:posOffset>306070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19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3485" w14:paraId="7FD9952D" w14:textId="77777777" w:rsidTr="0065033B">
        <w:trPr>
          <w:trHeight w:val="1067"/>
        </w:trPr>
        <w:tc>
          <w:tcPr>
            <w:tcW w:w="4169" w:type="dxa"/>
          </w:tcPr>
          <w:p w14:paraId="356BF72E" w14:textId="77777777" w:rsidR="008A3485" w:rsidRDefault="008A3485" w:rsidP="0065033B">
            <w:r>
              <w:lastRenderedPageBreak/>
              <w:br/>
              <w:t>Artikel aanmaken</w:t>
            </w:r>
          </w:p>
        </w:tc>
        <w:tc>
          <w:tcPr>
            <w:tcW w:w="1808" w:type="dxa"/>
          </w:tcPr>
          <w:p w14:paraId="09F67A3A" w14:textId="77777777" w:rsidR="008A3485" w:rsidRDefault="008A3485" w:rsidP="0065033B">
            <w:r>
              <w:br/>
              <w:t>120 min.</w:t>
            </w:r>
          </w:p>
        </w:tc>
        <w:tc>
          <w:tcPr>
            <w:tcW w:w="1807" w:type="dxa"/>
          </w:tcPr>
          <w:p w14:paraId="4FBBC6BB" w14:textId="77777777" w:rsidR="008A3485" w:rsidRDefault="008A3485" w:rsidP="0065033B">
            <w:r>
              <w:br/>
              <w:t>16/12/2021</w:t>
            </w:r>
          </w:p>
        </w:tc>
        <w:tc>
          <w:tcPr>
            <w:tcW w:w="1111" w:type="dxa"/>
          </w:tcPr>
          <w:p w14:paraId="71C3CE98" w14:textId="45F2D0D0" w:rsidR="008A3485" w:rsidRDefault="005A65F0" w:rsidP="0065033B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2576" behindDoc="1" locked="0" layoutInCell="1" allowOverlap="1" wp14:anchorId="0F41873E" wp14:editId="5FEE1A88">
                  <wp:simplePos x="0" y="0"/>
                  <wp:positionH relativeFrom="column">
                    <wp:posOffset>-635</wp:posOffset>
                  </wp:positionH>
                  <wp:positionV relativeFrom="page">
                    <wp:posOffset>309245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20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3485" w14:paraId="62D269DA" w14:textId="77777777" w:rsidTr="0065033B">
        <w:trPr>
          <w:trHeight w:val="1067"/>
        </w:trPr>
        <w:tc>
          <w:tcPr>
            <w:tcW w:w="4169" w:type="dxa"/>
          </w:tcPr>
          <w:p w14:paraId="593CD835" w14:textId="4349922C" w:rsidR="008A3485" w:rsidRDefault="008A3485" w:rsidP="0065033B">
            <w:r>
              <w:br/>
              <w:t>Artikel bewerken</w:t>
            </w:r>
          </w:p>
        </w:tc>
        <w:tc>
          <w:tcPr>
            <w:tcW w:w="1808" w:type="dxa"/>
          </w:tcPr>
          <w:p w14:paraId="0E3F42A6" w14:textId="77777777" w:rsidR="008A3485" w:rsidRDefault="008A3485" w:rsidP="0065033B">
            <w:r>
              <w:br/>
              <w:t>90 min.</w:t>
            </w:r>
          </w:p>
        </w:tc>
        <w:tc>
          <w:tcPr>
            <w:tcW w:w="1807" w:type="dxa"/>
          </w:tcPr>
          <w:p w14:paraId="2BEC822B" w14:textId="77777777" w:rsidR="008A3485" w:rsidRDefault="008A3485" w:rsidP="0065033B">
            <w:r>
              <w:br/>
              <w:t>16/12/2021</w:t>
            </w:r>
          </w:p>
        </w:tc>
        <w:tc>
          <w:tcPr>
            <w:tcW w:w="1111" w:type="dxa"/>
          </w:tcPr>
          <w:p w14:paraId="2B4A7760" w14:textId="4991FA69" w:rsidR="008A3485" w:rsidRDefault="005A65F0" w:rsidP="0065033B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4624" behindDoc="1" locked="0" layoutInCell="1" allowOverlap="1" wp14:anchorId="00407A1F" wp14:editId="4499A0EC">
                  <wp:simplePos x="0" y="0"/>
                  <wp:positionH relativeFrom="column">
                    <wp:posOffset>-635</wp:posOffset>
                  </wp:positionH>
                  <wp:positionV relativeFrom="page">
                    <wp:posOffset>311150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21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3485" w14:paraId="6B2C04D6" w14:textId="77777777" w:rsidTr="0065033B">
        <w:trPr>
          <w:trHeight w:val="1067"/>
        </w:trPr>
        <w:tc>
          <w:tcPr>
            <w:tcW w:w="4169" w:type="dxa"/>
          </w:tcPr>
          <w:p w14:paraId="3D33B114" w14:textId="77777777" w:rsidR="008A3485" w:rsidRDefault="008A3485" w:rsidP="0065033B"/>
          <w:p w14:paraId="031D20CA" w14:textId="78798809" w:rsidR="008A3485" w:rsidRDefault="008A3485" w:rsidP="0065033B">
            <w:r>
              <w:t>Artikel verwijderen</w:t>
            </w:r>
          </w:p>
        </w:tc>
        <w:tc>
          <w:tcPr>
            <w:tcW w:w="1808" w:type="dxa"/>
          </w:tcPr>
          <w:p w14:paraId="0F7F94AA" w14:textId="77777777" w:rsidR="008A3485" w:rsidRDefault="008A3485" w:rsidP="0065033B">
            <w:r>
              <w:br/>
              <w:t>45 min.</w:t>
            </w:r>
          </w:p>
        </w:tc>
        <w:tc>
          <w:tcPr>
            <w:tcW w:w="1807" w:type="dxa"/>
          </w:tcPr>
          <w:p w14:paraId="2C7708D7" w14:textId="77777777" w:rsidR="008A3485" w:rsidRDefault="008A3485" w:rsidP="0065033B">
            <w:r>
              <w:br/>
              <w:t>16/12/2021</w:t>
            </w:r>
          </w:p>
        </w:tc>
        <w:tc>
          <w:tcPr>
            <w:tcW w:w="1111" w:type="dxa"/>
          </w:tcPr>
          <w:p w14:paraId="6D9AEABB" w14:textId="6D683304" w:rsidR="008A3485" w:rsidRDefault="005A65F0" w:rsidP="0065033B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6672" behindDoc="1" locked="0" layoutInCell="1" allowOverlap="1" wp14:anchorId="517A236D" wp14:editId="55ADF9EB">
                  <wp:simplePos x="0" y="0"/>
                  <wp:positionH relativeFrom="column">
                    <wp:posOffset>-635</wp:posOffset>
                  </wp:positionH>
                  <wp:positionV relativeFrom="page">
                    <wp:posOffset>313055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22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3485" w14:paraId="2F615726" w14:textId="77777777" w:rsidTr="0065033B">
        <w:trPr>
          <w:trHeight w:val="1067"/>
        </w:trPr>
        <w:tc>
          <w:tcPr>
            <w:tcW w:w="4169" w:type="dxa"/>
          </w:tcPr>
          <w:p w14:paraId="12C27E28" w14:textId="77777777" w:rsidR="008A3485" w:rsidRDefault="008A3485" w:rsidP="0065033B"/>
          <w:p w14:paraId="4A6E741C" w14:textId="77777777" w:rsidR="008A3485" w:rsidRDefault="008A3485" w:rsidP="0065033B">
            <w:r>
              <w:t>Reacties</w:t>
            </w:r>
          </w:p>
        </w:tc>
        <w:tc>
          <w:tcPr>
            <w:tcW w:w="1808" w:type="dxa"/>
          </w:tcPr>
          <w:p w14:paraId="0A693D20" w14:textId="77777777" w:rsidR="008A3485" w:rsidRDefault="008A3485" w:rsidP="0065033B">
            <w:r>
              <w:br/>
              <w:t>45 min.</w:t>
            </w:r>
          </w:p>
        </w:tc>
        <w:tc>
          <w:tcPr>
            <w:tcW w:w="1807" w:type="dxa"/>
          </w:tcPr>
          <w:p w14:paraId="025ABE22" w14:textId="77777777" w:rsidR="008A3485" w:rsidRDefault="008A3485" w:rsidP="0065033B">
            <w:r>
              <w:br/>
              <w:t>23/12/2021</w:t>
            </w:r>
          </w:p>
        </w:tc>
        <w:tc>
          <w:tcPr>
            <w:tcW w:w="1111" w:type="dxa"/>
          </w:tcPr>
          <w:p w14:paraId="6E3CD918" w14:textId="6F3C44AC" w:rsidR="008A3485" w:rsidRDefault="005A65F0" w:rsidP="0065033B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8720" behindDoc="1" locked="0" layoutInCell="1" allowOverlap="1" wp14:anchorId="7623742A" wp14:editId="492C6EDC">
                  <wp:simplePos x="0" y="0"/>
                  <wp:positionH relativeFrom="column">
                    <wp:posOffset>-635</wp:posOffset>
                  </wp:positionH>
                  <wp:positionV relativeFrom="page">
                    <wp:posOffset>307340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23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3485" w14:paraId="6322DB36" w14:textId="77777777" w:rsidTr="0065033B">
        <w:trPr>
          <w:trHeight w:val="1067"/>
        </w:trPr>
        <w:tc>
          <w:tcPr>
            <w:tcW w:w="4169" w:type="dxa"/>
          </w:tcPr>
          <w:p w14:paraId="445906B9" w14:textId="77777777" w:rsidR="008A3485" w:rsidRDefault="008A3485" w:rsidP="0065033B">
            <w:r>
              <w:br/>
              <w:t>Categorie</w:t>
            </w:r>
          </w:p>
        </w:tc>
        <w:tc>
          <w:tcPr>
            <w:tcW w:w="1808" w:type="dxa"/>
          </w:tcPr>
          <w:p w14:paraId="2663D0B5" w14:textId="77777777" w:rsidR="008A3485" w:rsidRDefault="008A3485" w:rsidP="0065033B">
            <w:r>
              <w:br/>
              <w:t>60 min.</w:t>
            </w:r>
          </w:p>
        </w:tc>
        <w:tc>
          <w:tcPr>
            <w:tcW w:w="1807" w:type="dxa"/>
          </w:tcPr>
          <w:p w14:paraId="5E4A8000" w14:textId="77777777" w:rsidR="008A3485" w:rsidRDefault="008A3485" w:rsidP="0065033B">
            <w:r>
              <w:br/>
              <w:t>30/12/2021</w:t>
            </w:r>
          </w:p>
        </w:tc>
        <w:tc>
          <w:tcPr>
            <w:tcW w:w="1111" w:type="dxa"/>
          </w:tcPr>
          <w:p w14:paraId="6B1D6E71" w14:textId="549214DB" w:rsidR="008A3485" w:rsidRDefault="005A65F0" w:rsidP="0065033B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0768" behindDoc="1" locked="0" layoutInCell="1" allowOverlap="1" wp14:anchorId="0336EC2E" wp14:editId="6D0F5349">
                  <wp:simplePos x="0" y="0"/>
                  <wp:positionH relativeFrom="column">
                    <wp:posOffset>-635</wp:posOffset>
                  </wp:positionH>
                  <wp:positionV relativeFrom="page">
                    <wp:posOffset>309245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24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3485" w14:paraId="55742E64" w14:textId="77777777" w:rsidTr="0065033B">
        <w:trPr>
          <w:trHeight w:val="1067"/>
        </w:trPr>
        <w:tc>
          <w:tcPr>
            <w:tcW w:w="4169" w:type="dxa"/>
          </w:tcPr>
          <w:p w14:paraId="4B4091B0" w14:textId="77777777" w:rsidR="008A3485" w:rsidRDefault="008A3485" w:rsidP="0065033B"/>
          <w:p w14:paraId="0721FC6F" w14:textId="77777777" w:rsidR="008A3485" w:rsidRDefault="008A3485" w:rsidP="0065033B">
            <w:r>
              <w:t>Gebruikersoverzicht</w:t>
            </w:r>
          </w:p>
        </w:tc>
        <w:tc>
          <w:tcPr>
            <w:tcW w:w="1808" w:type="dxa"/>
          </w:tcPr>
          <w:p w14:paraId="3DDDEC97" w14:textId="77777777" w:rsidR="008A3485" w:rsidRDefault="008A3485" w:rsidP="0065033B"/>
          <w:p w14:paraId="05CA3487" w14:textId="77777777" w:rsidR="008A3485" w:rsidRDefault="008A3485" w:rsidP="0065033B">
            <w:r>
              <w:t>60 min.</w:t>
            </w:r>
          </w:p>
        </w:tc>
        <w:tc>
          <w:tcPr>
            <w:tcW w:w="1807" w:type="dxa"/>
          </w:tcPr>
          <w:p w14:paraId="394DC016" w14:textId="77777777" w:rsidR="008A3485" w:rsidRDefault="008A3485" w:rsidP="0065033B"/>
          <w:p w14:paraId="76CEE9CD" w14:textId="77777777" w:rsidR="008A3485" w:rsidRDefault="008A3485" w:rsidP="0065033B">
            <w:r>
              <w:t>30/12/2021</w:t>
            </w:r>
          </w:p>
        </w:tc>
        <w:tc>
          <w:tcPr>
            <w:tcW w:w="1111" w:type="dxa"/>
          </w:tcPr>
          <w:p w14:paraId="7AEC4731" w14:textId="6C1A20D1" w:rsidR="008A3485" w:rsidRDefault="005A65F0" w:rsidP="0065033B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2816" behindDoc="1" locked="0" layoutInCell="1" allowOverlap="1" wp14:anchorId="4169F1FA" wp14:editId="1874EDFF">
                  <wp:simplePos x="0" y="0"/>
                  <wp:positionH relativeFrom="column">
                    <wp:posOffset>-635</wp:posOffset>
                  </wp:positionH>
                  <wp:positionV relativeFrom="page">
                    <wp:posOffset>311150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25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14F7C" w14:paraId="14F1F140" w14:textId="77777777" w:rsidTr="0065033B">
        <w:trPr>
          <w:trHeight w:val="1067"/>
        </w:trPr>
        <w:tc>
          <w:tcPr>
            <w:tcW w:w="4169" w:type="dxa"/>
          </w:tcPr>
          <w:p w14:paraId="1FB3BCAB" w14:textId="77777777" w:rsidR="00614F7C" w:rsidRDefault="00614F7C" w:rsidP="0065033B"/>
          <w:p w14:paraId="3B5BC8FE" w14:textId="428820CD" w:rsidR="00614F7C" w:rsidRDefault="008E0D1F" w:rsidP="0065033B">
            <w:r>
              <w:t>Zoekfunctie</w:t>
            </w:r>
          </w:p>
        </w:tc>
        <w:tc>
          <w:tcPr>
            <w:tcW w:w="1808" w:type="dxa"/>
          </w:tcPr>
          <w:p w14:paraId="0BAD14AC" w14:textId="77777777" w:rsidR="00614F7C" w:rsidRDefault="00614F7C" w:rsidP="0065033B"/>
          <w:p w14:paraId="4B3A9F13" w14:textId="6CF76495" w:rsidR="008E0D1F" w:rsidRDefault="008E0D1F" w:rsidP="0065033B">
            <w:r>
              <w:t>90 min.</w:t>
            </w:r>
          </w:p>
        </w:tc>
        <w:tc>
          <w:tcPr>
            <w:tcW w:w="1807" w:type="dxa"/>
          </w:tcPr>
          <w:p w14:paraId="03A3E033" w14:textId="77777777" w:rsidR="00614F7C" w:rsidRDefault="00614F7C" w:rsidP="0065033B"/>
          <w:p w14:paraId="22F57DD6" w14:textId="6A639C88" w:rsidR="008E0D1F" w:rsidRDefault="008E0D1F" w:rsidP="0065033B">
            <w:r>
              <w:t>6/01/2021</w:t>
            </w:r>
          </w:p>
        </w:tc>
        <w:tc>
          <w:tcPr>
            <w:tcW w:w="1111" w:type="dxa"/>
          </w:tcPr>
          <w:p w14:paraId="3EE93DBA" w14:textId="3CC6C482" w:rsidR="00614F7C" w:rsidRDefault="005A65F0" w:rsidP="0065033B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4864" behindDoc="1" locked="0" layoutInCell="1" allowOverlap="1" wp14:anchorId="306D73A3" wp14:editId="71FA07D5">
                  <wp:simplePos x="0" y="0"/>
                  <wp:positionH relativeFrom="column">
                    <wp:posOffset>-635</wp:posOffset>
                  </wp:positionH>
                  <wp:positionV relativeFrom="page">
                    <wp:posOffset>313055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26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3485" w:rsidRPr="00040268" w14:paraId="362EBE3F" w14:textId="77777777" w:rsidTr="0065033B">
        <w:trPr>
          <w:trHeight w:val="1067"/>
        </w:trPr>
        <w:tc>
          <w:tcPr>
            <w:tcW w:w="4169" w:type="dxa"/>
          </w:tcPr>
          <w:p w14:paraId="65249B73" w14:textId="77777777" w:rsidR="008A3485" w:rsidRDefault="008A3485" w:rsidP="0065033B"/>
          <w:p w14:paraId="486C84E9" w14:textId="77777777" w:rsidR="008A3485" w:rsidRPr="00040268" w:rsidRDefault="008A3485" w:rsidP="0065033B">
            <w:pPr>
              <w:rPr>
                <w:lang w:val="en-US"/>
              </w:rPr>
            </w:pPr>
            <w:r w:rsidRPr="00040268">
              <w:rPr>
                <w:lang w:val="en-US"/>
              </w:rPr>
              <w:t>Bug testing</w:t>
            </w:r>
          </w:p>
        </w:tc>
        <w:tc>
          <w:tcPr>
            <w:tcW w:w="1808" w:type="dxa"/>
          </w:tcPr>
          <w:p w14:paraId="0633BB56" w14:textId="77777777" w:rsidR="008A3485" w:rsidRDefault="008A3485" w:rsidP="0065033B">
            <w:pPr>
              <w:rPr>
                <w:lang w:val="en-US"/>
              </w:rPr>
            </w:pPr>
          </w:p>
          <w:p w14:paraId="09A679CF" w14:textId="77777777" w:rsidR="008A3485" w:rsidRPr="00040268" w:rsidRDefault="008A3485" w:rsidP="0065033B">
            <w:pPr>
              <w:rPr>
                <w:lang w:val="en-US"/>
              </w:rPr>
            </w:pPr>
            <w:r>
              <w:rPr>
                <w:lang w:val="en-US"/>
              </w:rPr>
              <w:t>60 min.</w:t>
            </w:r>
          </w:p>
        </w:tc>
        <w:tc>
          <w:tcPr>
            <w:tcW w:w="1807" w:type="dxa"/>
          </w:tcPr>
          <w:p w14:paraId="529BAA14" w14:textId="77777777" w:rsidR="008A3485" w:rsidRDefault="008A3485" w:rsidP="0065033B">
            <w:pPr>
              <w:rPr>
                <w:lang w:val="en-US"/>
              </w:rPr>
            </w:pPr>
          </w:p>
          <w:p w14:paraId="38D89DBA" w14:textId="77777777" w:rsidR="008A3485" w:rsidRPr="00040268" w:rsidRDefault="008A3485" w:rsidP="0065033B">
            <w:pPr>
              <w:rPr>
                <w:lang w:val="en-US"/>
              </w:rPr>
            </w:pPr>
            <w:r>
              <w:rPr>
                <w:lang w:val="en-US"/>
              </w:rPr>
              <w:t>6/01/2022</w:t>
            </w:r>
          </w:p>
        </w:tc>
        <w:tc>
          <w:tcPr>
            <w:tcW w:w="1111" w:type="dxa"/>
          </w:tcPr>
          <w:p w14:paraId="6927C7F4" w14:textId="1BB37940" w:rsidR="008A3485" w:rsidRPr="00040268" w:rsidRDefault="005A65F0" w:rsidP="0065033B">
            <w:pPr>
              <w:rPr>
                <w:lang w:val="en-US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6912" behindDoc="1" locked="0" layoutInCell="1" allowOverlap="1" wp14:anchorId="4F3F58E7" wp14:editId="4C4268CA">
                  <wp:simplePos x="0" y="0"/>
                  <wp:positionH relativeFrom="column">
                    <wp:posOffset>-635</wp:posOffset>
                  </wp:positionH>
                  <wp:positionV relativeFrom="page">
                    <wp:posOffset>307340</wp:posOffset>
                  </wp:positionV>
                  <wp:extent cx="331470" cy="363220"/>
                  <wp:effectExtent l="0" t="0" r="0" b="0"/>
                  <wp:wrapTight wrapText="bothSides">
                    <wp:wrapPolygon edited="0">
                      <wp:start x="0" y="0"/>
                      <wp:lineTo x="0" y="20392"/>
                      <wp:lineTo x="19862" y="20392"/>
                      <wp:lineTo x="19862" y="0"/>
                      <wp:lineTo x="0" y="0"/>
                    </wp:wrapPolygon>
                  </wp:wrapTight>
                  <wp:docPr id="27" name="Afbeelding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48" r="3046" b="1374"/>
                          <a:stretch/>
                        </pic:blipFill>
                        <pic:spPr bwMode="auto">
                          <a:xfrm>
                            <a:off x="0" y="0"/>
                            <a:ext cx="33147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43913C8" w14:textId="41FAF93B" w:rsidR="00F5282D" w:rsidRPr="002177E0" w:rsidRDefault="00F5282D" w:rsidP="008A3485">
      <w:pPr>
        <w:spacing w:before="0" w:beforeAutospacing="0" w:after="160" w:line="259" w:lineRule="auto"/>
      </w:pPr>
    </w:p>
    <w:p w14:paraId="5BBCF782" w14:textId="5FCCA6E9" w:rsidR="00152D03" w:rsidRPr="00934650" w:rsidRDefault="00152D03" w:rsidP="00734FFC"/>
    <w:sectPr w:rsidR="00152D03" w:rsidRPr="00934650" w:rsidSect="00BE7C26">
      <w:headerReference w:type="even" r:id="rId31"/>
      <w:headerReference w:type="default" r:id="rId32"/>
      <w:footerReference w:type="even" r:id="rId33"/>
      <w:footerReference w:type="default" r:id="rId34"/>
      <w:type w:val="oddPage"/>
      <w:pgSz w:w="11906" w:h="16838" w:code="9"/>
      <w:pgMar w:top="1304" w:right="2381" w:bottom="1134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BECB0" w14:textId="77777777" w:rsidR="00253F2F" w:rsidRDefault="00253F2F" w:rsidP="00E95FCE">
      <w:pPr>
        <w:spacing w:before="0" w:after="0" w:line="240" w:lineRule="auto"/>
      </w:pPr>
      <w:r>
        <w:separator/>
      </w:r>
    </w:p>
  </w:endnote>
  <w:endnote w:type="continuationSeparator" w:id="0">
    <w:p w14:paraId="6B6B8F3C" w14:textId="77777777" w:rsidR="00253F2F" w:rsidRDefault="00253F2F" w:rsidP="00E95F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CBC7" w14:textId="77777777" w:rsidR="00C8422D" w:rsidRDefault="00C842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A648" w14:textId="77777777" w:rsidR="00EF6B84" w:rsidRDefault="00EF6B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AAC2F" w14:textId="77777777" w:rsidR="00C8422D" w:rsidRDefault="00C8422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822F" w14:textId="77777777" w:rsidR="00772F10" w:rsidRDefault="00772F10" w:rsidP="00B5079E">
    <w:pPr>
      <w:pStyle w:val="Koptekstevenonzichtbaa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1554662"/>
      <w:docPartObj>
        <w:docPartGallery w:val="Page Numbers (Bottom of Page)"/>
        <w:docPartUnique/>
      </w:docPartObj>
    </w:sdtPr>
    <w:sdtEndPr/>
    <w:sdtContent>
      <w:p w14:paraId="5ED374D2" w14:textId="36D1A1BF" w:rsidR="00772F10" w:rsidRDefault="000B4B10" w:rsidP="00EB4DA3">
        <w:pPr>
          <w:pStyle w:val="Voettekstonevenonzichtbaar"/>
        </w:pPr>
        <w:r w:rsidRPr="000B4B10">
          <w:rPr>
            <w:noProof/>
            <w:vanish w:val="0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0D990C7" wp14:editId="5A6357D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15941E14" w14:textId="77777777" w:rsidR="000B4B10" w:rsidRDefault="000B4B1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0D990C7" id="Rectangle 2" o:spid="_x0000_s1026" style="position:absolute;left:0;text-align:left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15941E14" w14:textId="77777777" w:rsidR="000B4B10" w:rsidRDefault="000B4B1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B1AF7" w14:textId="77777777" w:rsidR="00772F10" w:rsidRDefault="00772F10" w:rsidP="00B5079E">
    <w:pPr>
      <w:pStyle w:val="Koptekstevenonzichtbaa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788016"/>
      <w:docPartObj>
        <w:docPartGallery w:val="Page Numbers (Bottom of Page)"/>
        <w:docPartUnique/>
      </w:docPartObj>
    </w:sdtPr>
    <w:sdtEndPr/>
    <w:sdtContent>
      <w:p w14:paraId="12EBEA7C" w14:textId="5BE5A758" w:rsidR="00772F10" w:rsidRDefault="00064560" w:rsidP="00EB4DA3">
        <w:pPr>
          <w:pStyle w:val="Voettekstonevenonzichtbaar"/>
        </w:pPr>
        <w:r w:rsidRPr="00064560">
          <w:rPr>
            <w:noProof/>
            <w:vanish w:val="0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EAED229" wp14:editId="4499A4D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2" name="Rectangl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66289595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576287218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0D068189" w14:textId="77777777" w:rsidR="00064560" w:rsidRDefault="0006456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EAED229" id="Rectangle 12" o:spid="_x0000_s1027" style="position:absolute;left:0;text-align:left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662895956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576287218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0D068189" w14:textId="77777777" w:rsidR="00064560" w:rsidRDefault="0006456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432368"/>
      <w:docPartObj>
        <w:docPartGallery w:val="Page Numbers (Bottom of Page)"/>
        <w:docPartUnique/>
      </w:docPartObj>
    </w:sdtPr>
    <w:sdtEndPr/>
    <w:sdtContent>
      <w:p w14:paraId="455063E1" w14:textId="29A61264" w:rsidR="00772F10" w:rsidRDefault="00D613A7" w:rsidP="00B5079E">
        <w:pPr>
          <w:pStyle w:val="Voettekstevenonzichtbaar"/>
        </w:pPr>
        <w:r w:rsidRPr="00D613A7">
          <w:rPr>
            <w:noProof/>
            <w:vanish w:val="0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33B04095" wp14:editId="59FCCD9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4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13980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34146260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059DD0F8" w14:textId="77777777" w:rsidR="00D613A7" w:rsidRDefault="00D613A7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3B04095" id="Rectangle 14" o:spid="_x0000_s1028" style="position:absolute;left:0;text-align:left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1a8Q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13980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34146260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059DD0F8" w14:textId="77777777" w:rsidR="00D613A7" w:rsidRDefault="00D613A7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640594"/>
      <w:docPartObj>
        <w:docPartGallery w:val="Page Numbers (Bottom of Page)"/>
        <w:docPartUnique/>
      </w:docPartObj>
    </w:sdtPr>
    <w:sdtEndPr/>
    <w:sdtContent>
      <w:p w14:paraId="05137B19" w14:textId="7C2E968C" w:rsidR="00772F10" w:rsidRDefault="00064560" w:rsidP="00B5079E">
        <w:pPr>
          <w:pStyle w:val="Voettekstonevenonzichtbaar"/>
        </w:pPr>
        <w:r w:rsidRPr="00064560">
          <w:rPr>
            <w:noProof/>
            <w:vanish w:val="0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40DC5885" wp14:editId="1CBB19F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3" name="Rectangl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06586621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83422147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ADB90A3" w14:textId="77777777" w:rsidR="00064560" w:rsidRDefault="0006456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0DC5885" id="Rectangle 13" o:spid="_x0000_s1029" style="position:absolute;left:0;text-align:left;margin-left:0;margin-top:0;width:60pt;height:70.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06586621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83422147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ADB90A3" w14:textId="77777777" w:rsidR="00064560" w:rsidRDefault="0006456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B1097" w14:textId="77777777" w:rsidR="00253F2F" w:rsidRDefault="00253F2F" w:rsidP="00E95FCE">
      <w:pPr>
        <w:spacing w:before="0" w:after="0" w:line="240" w:lineRule="auto"/>
      </w:pPr>
      <w:r>
        <w:separator/>
      </w:r>
    </w:p>
  </w:footnote>
  <w:footnote w:type="continuationSeparator" w:id="0">
    <w:p w14:paraId="07846A93" w14:textId="77777777" w:rsidR="00253F2F" w:rsidRDefault="00253F2F" w:rsidP="00E95F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A617" w14:textId="77777777" w:rsidR="00C8422D" w:rsidRDefault="00C842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7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72"/>
    </w:tblGrid>
    <w:tr w:rsidR="00772F10" w:rsidRPr="003467A3" w14:paraId="6BE96F79" w14:textId="77777777" w:rsidTr="00FE6BA8">
      <w:trPr>
        <w:trHeight w:hRule="exact" w:val="7247"/>
        <w:jc w:val="center"/>
      </w:trPr>
      <w:tc>
        <w:tcPr>
          <w:tcW w:w="9072" w:type="dxa"/>
        </w:tcPr>
        <w:p w14:paraId="04F5FCA1" w14:textId="77777777" w:rsidR="00772F10" w:rsidRPr="003467A3" w:rsidRDefault="00772F10" w:rsidP="00373808"/>
      </w:tc>
    </w:tr>
    <w:tr w:rsidR="00772F10" w:rsidRPr="00981CF0" w14:paraId="1C01CD58" w14:textId="77777777" w:rsidTr="00FE6BA8">
      <w:trPr>
        <w:trHeight w:val="2950"/>
        <w:jc w:val="center"/>
      </w:trPr>
      <w:tc>
        <w:tcPr>
          <w:tcW w:w="9072" w:type="dxa"/>
          <w:tcMar>
            <w:top w:w="567" w:type="dxa"/>
            <w:bottom w:w="567" w:type="dxa"/>
          </w:tcMar>
        </w:tcPr>
        <w:p w14:paraId="75665DA1" w14:textId="6A324DB6" w:rsidR="00772F10" w:rsidRDefault="00C45928" w:rsidP="00373808">
          <w:pPr>
            <w:pStyle w:val="Cover-titel"/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59264" behindDoc="1" locked="0" layoutInCell="0" allowOverlap="1" wp14:anchorId="790B7B6F" wp14:editId="07BAA6B4">
                <wp:simplePos x="0" y="0"/>
                <wp:positionH relativeFrom="page">
                  <wp:posOffset>-986155</wp:posOffset>
                </wp:positionH>
                <wp:positionV relativeFrom="page">
                  <wp:posOffset>-5372100</wp:posOffset>
                </wp:positionV>
                <wp:extent cx="7560310" cy="10687050"/>
                <wp:effectExtent l="0" t="0" r="2540" b="0"/>
                <wp:wrapNone/>
                <wp:docPr id="1877" name="Picture 1" descr="TM_cursuscover_A4_pres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M_cursuscover_A4_press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310" cy="10687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A6A86">
            <w:t>Project Datamanipulatie</w:t>
          </w:r>
        </w:p>
        <w:p w14:paraId="5C389B5D" w14:textId="77777777" w:rsidR="00C8422D" w:rsidRDefault="00410C45" w:rsidP="00373808">
          <w:pPr>
            <w:pStyle w:val="Cover-Auteur"/>
            <w:rPr>
              <w:i/>
              <w:iCs/>
            </w:rPr>
          </w:pPr>
          <w:r>
            <w:rPr>
              <w:i/>
              <w:iCs/>
            </w:rPr>
            <w:t>Dein Dehouwer</w:t>
          </w:r>
        </w:p>
        <w:p w14:paraId="7322E03F" w14:textId="4E0725C7" w:rsidR="00772F10" w:rsidRPr="00013D42" w:rsidRDefault="00C8422D" w:rsidP="00373808">
          <w:pPr>
            <w:pStyle w:val="Cover-Auteur"/>
            <w:rPr>
              <w:i/>
              <w:iCs/>
            </w:rPr>
          </w:pPr>
          <w:r>
            <w:rPr>
              <w:i/>
              <w:iCs/>
            </w:rPr>
            <w:t>a2.1</w:t>
          </w:r>
          <w:r w:rsidR="000A6A86" w:rsidRPr="00013D42">
            <w:rPr>
              <w:i/>
              <w:iCs/>
            </w:rPr>
            <w:t xml:space="preserve"> </w:t>
          </w:r>
          <w:r w:rsidR="00013D42" w:rsidRPr="00013D42">
            <w:rPr>
              <w:i/>
              <w:iCs/>
            </w:rPr>
            <w:br/>
          </w:r>
        </w:p>
      </w:tc>
    </w:tr>
    <w:tr w:rsidR="00772F10" w:rsidRPr="005407B9" w14:paraId="77E13158" w14:textId="77777777" w:rsidTr="00FE6BA8">
      <w:trPr>
        <w:trHeight w:val="1831"/>
        <w:jc w:val="center"/>
      </w:trPr>
      <w:tc>
        <w:tcPr>
          <w:tcW w:w="9072" w:type="dxa"/>
          <w:tcMar>
            <w:top w:w="284" w:type="dxa"/>
            <w:bottom w:w="284" w:type="dxa"/>
          </w:tcMar>
          <w:vAlign w:val="bottom"/>
        </w:tcPr>
        <w:p w14:paraId="0C2F7792" w14:textId="4A5416C6" w:rsidR="00772F10" w:rsidRPr="00981CF0" w:rsidRDefault="00013D42" w:rsidP="00FE6BA8">
          <w:pPr>
            <w:pStyle w:val="Cover-opleiding"/>
          </w:pPr>
          <w:r>
            <w:t xml:space="preserve"> </w:t>
          </w:r>
          <w:fldSimple w:instr=" DOCPROPERTY  Opleiding  \* MERGEFORMAT ">
            <w:r w:rsidR="0070355E">
              <w:t>Graduaat Informatica Programmeren &amp; Netwerken</w:t>
            </w:r>
          </w:fldSimple>
        </w:p>
        <w:p w14:paraId="140AE446" w14:textId="26EB0838" w:rsidR="00772F10" w:rsidRDefault="00A07314" w:rsidP="00FE6BA8">
          <w:pPr>
            <w:pStyle w:val="Cover-afstudeerrichting"/>
          </w:pPr>
          <w:r>
            <w:fldChar w:fldCharType="begin"/>
          </w:r>
          <w:r>
            <w:instrText xml:space="preserve"> DOCPROPERTY  Cluster  \* MERGEFORMAT </w:instrText>
          </w:r>
          <w:r>
            <w:fldChar w:fldCharType="end"/>
          </w:r>
        </w:p>
        <w:p w14:paraId="00E408CE" w14:textId="566374E0" w:rsidR="00772F10" w:rsidRDefault="00A07314" w:rsidP="00FE6BA8">
          <w:pPr>
            <w:pStyle w:val="Cover-namen"/>
            <w:rPr>
              <w:szCs w:val="18"/>
            </w:rPr>
          </w:pPr>
          <w:r>
            <w:fldChar w:fldCharType="begin"/>
          </w:r>
          <w:r>
            <w:instrText xml:space="preserve"> DOCPROPERTY  Fase  \* MERGEFORMAT </w:instrText>
          </w:r>
          <w:r>
            <w:fldChar w:fldCharType="end"/>
          </w:r>
          <w:r w:rsidR="00772F10">
            <w:t xml:space="preserve"> </w:t>
          </w:r>
          <w:r w:rsidR="000A6A86">
            <w:t>Datamanipulatie</w:t>
          </w:r>
          <w:r w:rsidR="00772F10">
            <w:t xml:space="preserve"> </w:t>
          </w:r>
          <w:r>
            <w:fldChar w:fldCharType="begin"/>
          </w:r>
          <w:r>
            <w:instrText xml:space="preserve"> DOCPROPERTY  ZOPO  \* MERGEFORMAT </w:instrText>
          </w:r>
          <w:r>
            <w:fldChar w:fldCharType="end"/>
          </w:r>
        </w:p>
        <w:p w14:paraId="4732833A" w14:textId="2D5177A4" w:rsidR="00772F10" w:rsidRPr="00340E25" w:rsidRDefault="00A07314" w:rsidP="00FE6BA8">
          <w:pPr>
            <w:pStyle w:val="Cover-namen"/>
            <w:rPr>
              <w:szCs w:val="18"/>
            </w:rPr>
          </w:pPr>
          <w:r>
            <w:fldChar w:fldCharType="begin"/>
          </w:r>
          <w:r>
            <w:instrText xml:space="preserve"> DOCPROPERTY  Onderwijsleeractiviteit  \* MERGEFORMAT </w:instrText>
          </w:r>
          <w:r>
            <w:fldChar w:fldCharType="end"/>
          </w:r>
          <w:r w:rsidR="00772F10">
            <w:t xml:space="preserve"> </w:t>
          </w:r>
          <w:r>
            <w:fldChar w:fldCharType="begin"/>
          </w:r>
          <w:r>
            <w:instrText xml:space="preserve"> DOCPROPERTY  ZOLA  \* MERGEFORMAT </w:instrText>
          </w:r>
          <w:r>
            <w:fldChar w:fldCharType="end"/>
          </w:r>
        </w:p>
      </w:tc>
    </w:tr>
  </w:tbl>
  <w:p w14:paraId="152EEA24" w14:textId="43A124E5" w:rsidR="00772F10" w:rsidRDefault="00772F10" w:rsidP="00FE6BA8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64355" w14:textId="77777777" w:rsidR="00C8422D" w:rsidRDefault="00C8422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7328" w14:textId="77777777" w:rsidR="00772F10" w:rsidRPr="00B5079E" w:rsidRDefault="00772F10" w:rsidP="00B5079E">
    <w:pPr>
      <w:pStyle w:val="Voettekstevenonzichtbaar"/>
      <w:rPr>
        <w:rStyle w:val="Alletekenopmaakwissen"/>
      </w:rPr>
    </w:pPr>
    <w:r w:rsidRPr="00B5079E">
      <w:rPr>
        <w:rStyle w:val="Alletekenopmaakwissen"/>
      </w:rPr>
      <w:fldChar w:fldCharType="begin"/>
    </w:r>
    <w:r w:rsidRPr="00B5079E">
      <w:rPr>
        <w:rStyle w:val="Alletekenopmaakwissen"/>
      </w:rPr>
      <w:instrText>PAGE   \* MERGEFORMAT</w:instrText>
    </w:r>
    <w:r w:rsidRPr="00B5079E">
      <w:rPr>
        <w:rStyle w:val="Alletekenopmaakwissen"/>
      </w:rPr>
      <w:fldChar w:fldCharType="separate"/>
    </w:r>
    <w:r w:rsidRPr="0009057B">
      <w:rPr>
        <w:rStyle w:val="Alletekenopmaakwissen"/>
        <w:noProof/>
        <w:lang w:val="nl-NL"/>
      </w:rPr>
      <w:t>1</w:t>
    </w:r>
    <w:r w:rsidRPr="00B5079E">
      <w:rPr>
        <w:rStyle w:val="Alletekenopmaakwissen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E148B" w14:textId="77777777" w:rsidR="00772F10" w:rsidRPr="00B5079E" w:rsidRDefault="00772F10" w:rsidP="00B5079E">
    <w:pPr>
      <w:pStyle w:val="Koptekstonevenonzichtbaar"/>
      <w:rPr>
        <w:rStyle w:val="Onzichtbaretekst"/>
        <w:vanish/>
      </w:rPr>
    </w:pPr>
    <w:r w:rsidRPr="00B5079E">
      <w:rPr>
        <w:rStyle w:val="Onzichtbaretekst"/>
        <w:vanish/>
      </w:rPr>
      <w:tab/>
    </w:r>
    <w:r w:rsidRPr="00B5079E">
      <w:rPr>
        <w:rStyle w:val="Onzichtbaretekst"/>
        <w:vanish/>
      </w:rPr>
      <w:tab/>
    </w:r>
    <w:r w:rsidRPr="00B5079E">
      <w:rPr>
        <w:rStyle w:val="Onzichtbaretekst"/>
        <w:vanish/>
      </w:rPr>
      <w:fldChar w:fldCharType="begin"/>
    </w:r>
    <w:r w:rsidRPr="00B5079E">
      <w:rPr>
        <w:rStyle w:val="Onzichtbaretekst"/>
        <w:vanish/>
      </w:rPr>
      <w:instrText>PAGE   \* MERGEFORMAT</w:instrText>
    </w:r>
    <w:r w:rsidRPr="00B5079E">
      <w:rPr>
        <w:rStyle w:val="Onzichtbaretekst"/>
        <w:vanish/>
      </w:rPr>
      <w:fldChar w:fldCharType="separate"/>
    </w:r>
    <w:r w:rsidRPr="00D67416">
      <w:rPr>
        <w:rStyle w:val="Alletekenopmaakwissen"/>
        <w:noProof/>
      </w:rPr>
      <w:t>1</w:t>
    </w:r>
    <w:r w:rsidRPr="00B5079E">
      <w:rPr>
        <w:rStyle w:val="Onzichtbaretekst"/>
        <w:vanish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477B" w14:textId="77777777" w:rsidR="00772F10" w:rsidRPr="00B5079E" w:rsidRDefault="00772F10" w:rsidP="00B5079E">
    <w:pPr>
      <w:pStyle w:val="Voettekstevenonzichtbaar"/>
      <w:rPr>
        <w:rStyle w:val="Alletekenopmaakwissen"/>
      </w:rPr>
    </w:pPr>
    <w:r w:rsidRPr="00B5079E">
      <w:rPr>
        <w:rStyle w:val="Alletekenopmaakwissen"/>
      </w:rPr>
      <w:fldChar w:fldCharType="begin"/>
    </w:r>
    <w:r w:rsidRPr="00B5079E">
      <w:rPr>
        <w:rStyle w:val="Alletekenopmaakwissen"/>
      </w:rPr>
      <w:instrText>PAGE   \* MERGEFORMAT</w:instrText>
    </w:r>
    <w:r w:rsidRPr="00B5079E">
      <w:rPr>
        <w:rStyle w:val="Alletekenopmaakwissen"/>
      </w:rPr>
      <w:fldChar w:fldCharType="separate"/>
    </w:r>
    <w:r w:rsidRPr="00D67416">
      <w:rPr>
        <w:rStyle w:val="Alletekenopmaakwissen"/>
        <w:noProof/>
        <w:lang w:val="nl-NL"/>
      </w:rPr>
      <w:t>8</w:t>
    </w:r>
    <w:r w:rsidRPr="00B5079E">
      <w:rPr>
        <w:rStyle w:val="Alletekenopmaakwissen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18FE" w14:textId="77777777" w:rsidR="00772F10" w:rsidRPr="00B5079E" w:rsidRDefault="00772F10" w:rsidP="00B5079E">
    <w:pPr>
      <w:pStyle w:val="Koptekstonevenonzichtbaar"/>
      <w:rPr>
        <w:rStyle w:val="Onzichtbaretekst"/>
        <w:vanish/>
      </w:rPr>
    </w:pPr>
    <w:r w:rsidRPr="00B5079E">
      <w:rPr>
        <w:rStyle w:val="Onzichtbaretekst"/>
        <w:vanish/>
      </w:rPr>
      <w:tab/>
    </w:r>
    <w:r w:rsidRPr="00B5079E">
      <w:rPr>
        <w:rStyle w:val="Onzichtbaretekst"/>
        <w:vanish/>
      </w:rPr>
      <w:tab/>
    </w:r>
    <w:r w:rsidRPr="00B5079E">
      <w:rPr>
        <w:rStyle w:val="Onzichtbaretekst"/>
        <w:vanish/>
      </w:rPr>
      <w:fldChar w:fldCharType="begin"/>
    </w:r>
    <w:r w:rsidRPr="00B5079E">
      <w:rPr>
        <w:rStyle w:val="Onzichtbaretekst"/>
        <w:vanish/>
      </w:rPr>
      <w:instrText>PAGE   \* MERGEFORMAT</w:instrText>
    </w:r>
    <w:r w:rsidRPr="00B5079E">
      <w:rPr>
        <w:rStyle w:val="Onzichtbaretekst"/>
        <w:vanish/>
      </w:rPr>
      <w:fldChar w:fldCharType="separate"/>
    </w:r>
    <w:r w:rsidRPr="00D67416">
      <w:rPr>
        <w:rStyle w:val="Alletekenopmaakwissen"/>
        <w:noProof/>
      </w:rPr>
      <w:t>9</w:t>
    </w:r>
    <w:r w:rsidRPr="00B5079E">
      <w:rPr>
        <w:rStyle w:val="Onzichtbaretekst"/>
        <w:vanish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8E46B" w14:textId="77777777" w:rsidR="00772F10" w:rsidRPr="00B5079E" w:rsidRDefault="00772F10" w:rsidP="00B5079E">
    <w:pPr>
      <w:pStyle w:val="Koptekstevenonzichtbaar"/>
      <w:rPr>
        <w:rStyle w:val="Alletekenopmaakwissen"/>
      </w:rPr>
    </w:pPr>
    <w:r w:rsidRPr="00B5079E">
      <w:rPr>
        <w:rStyle w:val="Alletekenopmaakwissen"/>
      </w:rPr>
      <w:fldChar w:fldCharType="begin"/>
    </w:r>
    <w:r w:rsidRPr="00B5079E">
      <w:rPr>
        <w:rStyle w:val="Alletekenopmaakwissen"/>
      </w:rPr>
      <w:instrText>PAGE   \* MERGEFORMAT</w:instrText>
    </w:r>
    <w:r w:rsidRPr="00B5079E">
      <w:rPr>
        <w:rStyle w:val="Alletekenopmaakwissen"/>
      </w:rPr>
      <w:fldChar w:fldCharType="separate"/>
    </w:r>
    <w:r w:rsidRPr="00D67416">
      <w:rPr>
        <w:rStyle w:val="Alletekenopmaakwissen"/>
        <w:noProof/>
        <w:lang w:val="nl-NL"/>
      </w:rPr>
      <w:t>20</w:t>
    </w:r>
    <w:r w:rsidRPr="00B5079E">
      <w:rPr>
        <w:rStyle w:val="Alletekenopmaakwissen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F8F12" w14:textId="695D7A32" w:rsidR="00772F10" w:rsidRPr="00010791" w:rsidRDefault="00772F10" w:rsidP="00B5079E">
    <w:pPr>
      <w:pStyle w:val="Koptekstonevenonzichtbaa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pt;height:9pt" o:bullet="t">
        <v:imagedata r:id="rId1" o:title="TM_O_voor cursussjabloon"/>
      </v:shape>
    </w:pict>
  </w:numPicBullet>
  <w:numPicBullet w:numPicBulletId="1">
    <w:pict>
      <v:shape id="_x0000_i1043" type="#_x0000_t75" style="width:159pt;height:159pt" o:bullet="t">
        <v:imagedata r:id="rId2" o:title="More_O"/>
      </v:shape>
    </w:pict>
  </w:numPicBullet>
  <w:abstractNum w:abstractNumId="0" w15:restartNumberingAfterBreak="0">
    <w:nsid w:val="FFFFFF7F"/>
    <w:multiLevelType w:val="singleLevel"/>
    <w:tmpl w:val="5ACA85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C52A2A"/>
    <w:multiLevelType w:val="multilevel"/>
    <w:tmpl w:val="FCF63552"/>
    <w:numStyleLink w:val="TMLijstGenummerd"/>
  </w:abstractNum>
  <w:abstractNum w:abstractNumId="2" w15:restartNumberingAfterBreak="0">
    <w:nsid w:val="00DE6B18"/>
    <w:multiLevelType w:val="multilevel"/>
    <w:tmpl w:val="92100CE8"/>
    <w:numStyleLink w:val="TMLijstO2"/>
  </w:abstractNum>
  <w:abstractNum w:abstractNumId="3" w15:restartNumberingAfterBreak="0">
    <w:nsid w:val="050F4B4F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A50765"/>
    <w:multiLevelType w:val="multilevel"/>
    <w:tmpl w:val="5608CF5C"/>
    <w:styleLink w:val="TMLijstBullet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5" w15:restartNumberingAfterBreak="0">
    <w:nsid w:val="11FA5596"/>
    <w:multiLevelType w:val="multilevel"/>
    <w:tmpl w:val="77E069F8"/>
    <w:styleLink w:val="TMLijstAlfabetisch"/>
    <w:lvl w:ilvl="0">
      <w:start w:val="1"/>
      <w:numFmt w:val="lowerLetter"/>
      <w:pStyle w:val="Lijstalfabetisch1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3600" w:firstLine="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5040" w:firstLine="0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C604A3C"/>
    <w:multiLevelType w:val="hybridMultilevel"/>
    <w:tmpl w:val="613EE2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4422A"/>
    <w:multiLevelType w:val="multilevel"/>
    <w:tmpl w:val="92100CE8"/>
    <w:numStyleLink w:val="TMLijstO2"/>
  </w:abstractNum>
  <w:abstractNum w:abstractNumId="8" w15:restartNumberingAfterBreak="0">
    <w:nsid w:val="30C705D8"/>
    <w:multiLevelType w:val="multilevel"/>
    <w:tmpl w:val="5608CF5C"/>
    <w:lvl w:ilvl="0">
      <w:start w:val="1"/>
      <w:numFmt w:val="bullet"/>
      <w:pStyle w:val="Lijstopsomming1"/>
      <w:lvlText w:val=""/>
      <w:lvlJc w:val="left"/>
      <w:pPr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9" w15:restartNumberingAfterBreak="0">
    <w:nsid w:val="3C0F49EC"/>
    <w:multiLevelType w:val="multilevel"/>
    <w:tmpl w:val="8D24159A"/>
    <w:numStyleLink w:val="TMLijstO"/>
  </w:abstractNum>
  <w:abstractNum w:abstractNumId="10" w15:restartNumberingAfterBreak="0">
    <w:nsid w:val="49004B7C"/>
    <w:multiLevelType w:val="multilevel"/>
    <w:tmpl w:val="8D24159A"/>
    <w:styleLink w:val="TMLijstO"/>
    <w:lvl w:ilvl="0">
      <w:start w:val="1"/>
      <w:numFmt w:val="bullet"/>
      <w:pStyle w:val="LijstopsommingTM"/>
      <w:lvlText w:val=""/>
      <w:lvlPicBulletId w:val="1"/>
      <w:lvlJc w:val="left"/>
      <w:pPr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72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1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1"/>
      <w:lvlJc w:val="left"/>
      <w:pPr>
        <w:ind w:left="2880" w:hanging="72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1"/>
      <w:lvlJc w:val="left"/>
      <w:pPr>
        <w:ind w:left="3600" w:hanging="72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1"/>
      <w:lvlJc w:val="left"/>
      <w:pPr>
        <w:ind w:left="4320" w:hanging="72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1"/>
      <w:lvlJc w:val="left"/>
      <w:pPr>
        <w:ind w:left="5040" w:hanging="72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1"/>
      <w:lvlJc w:val="left"/>
      <w:pPr>
        <w:ind w:left="5760" w:hanging="72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1"/>
      <w:lvlJc w:val="left"/>
      <w:pPr>
        <w:ind w:left="6480" w:hanging="720"/>
      </w:pPr>
      <w:rPr>
        <w:rFonts w:ascii="Symbol" w:hAnsi="Symbol" w:hint="default"/>
        <w:color w:val="auto"/>
      </w:rPr>
    </w:lvl>
  </w:abstractNum>
  <w:abstractNum w:abstractNumId="11" w15:restartNumberingAfterBreak="0">
    <w:nsid w:val="4BD60994"/>
    <w:multiLevelType w:val="hybridMultilevel"/>
    <w:tmpl w:val="AD24D8CE"/>
    <w:lvl w:ilvl="0" w:tplc="C7185B16">
      <w:start w:val="1"/>
      <w:numFmt w:val="upperRoman"/>
      <w:pStyle w:val="DEEL"/>
      <w:lvlText w:val="Deel 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035DF"/>
    <w:multiLevelType w:val="multilevel"/>
    <w:tmpl w:val="92100CE8"/>
    <w:styleLink w:val="TMLijstO2"/>
    <w:lvl w:ilvl="0">
      <w:start w:val="1"/>
      <w:numFmt w:val="bullet"/>
      <w:pStyle w:val="LijstopsommingTM-"/>
      <w:lvlText w:val=""/>
      <w:lvlPicBulletId w:val="1"/>
      <w:lvlJc w:val="left"/>
      <w:pPr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880" w:hanging="72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3600" w:hanging="72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4320" w:hanging="72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5040" w:hanging="72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5760" w:hanging="72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6480" w:hanging="720"/>
      </w:pPr>
      <w:rPr>
        <w:rFonts w:ascii="Symbol" w:hAnsi="Symbol" w:hint="default"/>
        <w:color w:val="auto"/>
      </w:rPr>
    </w:lvl>
  </w:abstractNum>
  <w:abstractNum w:abstractNumId="13" w15:restartNumberingAfterBreak="0">
    <w:nsid w:val="606B2A1E"/>
    <w:multiLevelType w:val="multilevel"/>
    <w:tmpl w:val="BBB8FD0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2547170"/>
    <w:multiLevelType w:val="hybridMultilevel"/>
    <w:tmpl w:val="5FBAF8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8747021"/>
    <w:multiLevelType w:val="multilevel"/>
    <w:tmpl w:val="FCF63552"/>
    <w:styleLink w:val="TMLijstGenummerd"/>
    <w:lvl w:ilvl="0">
      <w:start w:val="1"/>
      <w:numFmt w:val="decimal"/>
      <w:pStyle w:val="Lijstnummering1"/>
      <w:lvlText w:val="%1."/>
      <w:lvlJc w:val="left"/>
      <w:pPr>
        <w:ind w:left="720" w:hanging="720"/>
      </w:pPr>
      <w:rPr>
        <w:rFonts w:ascii="Verdana" w:hAnsi="Verdana" w:hint="default"/>
        <w:sz w:val="20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6480" w:hanging="720"/>
      </w:pPr>
      <w:rPr>
        <w:rFonts w:hint="default"/>
      </w:rPr>
    </w:lvl>
  </w:abstractNum>
  <w:abstractNum w:abstractNumId="16" w15:restartNumberingAfterBreak="0">
    <w:nsid w:val="6E8F3E42"/>
    <w:multiLevelType w:val="hybridMultilevel"/>
    <w:tmpl w:val="4F46B6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7C91D84"/>
    <w:multiLevelType w:val="hybridMultilevel"/>
    <w:tmpl w:val="1006F698"/>
    <w:lvl w:ilvl="0" w:tplc="B00C408E">
      <w:start w:val="1"/>
      <w:numFmt w:val="bullet"/>
      <w:pStyle w:val="Aandachtspuntopsomm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714627"/>
    <w:multiLevelType w:val="hybridMultilevel"/>
    <w:tmpl w:val="9ABE07CA"/>
    <w:lvl w:ilvl="0" w:tplc="194A7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5"/>
  </w:num>
  <w:num w:numId="5">
    <w:abstractNumId w:val="0"/>
  </w:num>
  <w:num w:numId="6">
    <w:abstractNumId w:val="17"/>
  </w:num>
  <w:num w:numId="7">
    <w:abstractNumId w:val="5"/>
  </w:num>
  <w:num w:numId="8">
    <w:abstractNumId w:val="8"/>
  </w:num>
  <w:num w:numId="9">
    <w:abstractNumId w:val="1"/>
  </w:num>
  <w:num w:numId="10">
    <w:abstractNumId w:val="18"/>
  </w:num>
  <w:num w:numId="11">
    <w:abstractNumId w:val="10"/>
  </w:num>
  <w:num w:numId="12">
    <w:abstractNumId w:val="9"/>
  </w:num>
  <w:num w:numId="13">
    <w:abstractNumId w:val="12"/>
  </w:num>
  <w:num w:numId="14">
    <w:abstractNumId w:val="3"/>
  </w:num>
  <w:num w:numId="15">
    <w:abstractNumId w:val="7"/>
  </w:num>
  <w:num w:numId="16">
    <w:abstractNumId w:val="2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6"/>
  </w:num>
  <w:num w:numId="2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09"/>
  <w:hyphenationZone w:val="425"/>
  <w:evenAndOddHeaders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F4"/>
    <w:rsid w:val="00000898"/>
    <w:rsid w:val="00002C24"/>
    <w:rsid w:val="000033EB"/>
    <w:rsid w:val="00003A0B"/>
    <w:rsid w:val="00010791"/>
    <w:rsid w:val="00013D42"/>
    <w:rsid w:val="00015C27"/>
    <w:rsid w:val="000227F7"/>
    <w:rsid w:val="0002411A"/>
    <w:rsid w:val="000241A2"/>
    <w:rsid w:val="00031E6C"/>
    <w:rsid w:val="000453F3"/>
    <w:rsid w:val="00064560"/>
    <w:rsid w:val="000651B5"/>
    <w:rsid w:val="00070477"/>
    <w:rsid w:val="00071C59"/>
    <w:rsid w:val="00076555"/>
    <w:rsid w:val="00076CD8"/>
    <w:rsid w:val="000809BA"/>
    <w:rsid w:val="0008323D"/>
    <w:rsid w:val="0008576A"/>
    <w:rsid w:val="00085D73"/>
    <w:rsid w:val="0009057B"/>
    <w:rsid w:val="00092FD5"/>
    <w:rsid w:val="000A6A86"/>
    <w:rsid w:val="000B43D4"/>
    <w:rsid w:val="000B4B10"/>
    <w:rsid w:val="000C49C6"/>
    <w:rsid w:val="000C4FAC"/>
    <w:rsid w:val="000C64E5"/>
    <w:rsid w:val="000C71CA"/>
    <w:rsid w:val="000D14C4"/>
    <w:rsid w:val="000D4AC4"/>
    <w:rsid w:val="000D7092"/>
    <w:rsid w:val="000E3237"/>
    <w:rsid w:val="000E6042"/>
    <w:rsid w:val="000E66B4"/>
    <w:rsid w:val="000F0D67"/>
    <w:rsid w:val="000F21F3"/>
    <w:rsid w:val="000F4533"/>
    <w:rsid w:val="00103A40"/>
    <w:rsid w:val="001047B3"/>
    <w:rsid w:val="001061B2"/>
    <w:rsid w:val="0011073D"/>
    <w:rsid w:val="001118DC"/>
    <w:rsid w:val="001130E4"/>
    <w:rsid w:val="001164F7"/>
    <w:rsid w:val="001202FE"/>
    <w:rsid w:val="00122782"/>
    <w:rsid w:val="001258F3"/>
    <w:rsid w:val="001270EA"/>
    <w:rsid w:val="0013173C"/>
    <w:rsid w:val="00131A6D"/>
    <w:rsid w:val="00137410"/>
    <w:rsid w:val="00140695"/>
    <w:rsid w:val="00142A1E"/>
    <w:rsid w:val="00145E4E"/>
    <w:rsid w:val="001474FF"/>
    <w:rsid w:val="0015072D"/>
    <w:rsid w:val="00151F25"/>
    <w:rsid w:val="00152A76"/>
    <w:rsid w:val="00152D03"/>
    <w:rsid w:val="00155DBF"/>
    <w:rsid w:val="00155EAA"/>
    <w:rsid w:val="00156714"/>
    <w:rsid w:val="00161F22"/>
    <w:rsid w:val="00165078"/>
    <w:rsid w:val="001651BB"/>
    <w:rsid w:val="00166768"/>
    <w:rsid w:val="0017002B"/>
    <w:rsid w:val="001860EF"/>
    <w:rsid w:val="001933EC"/>
    <w:rsid w:val="001942D1"/>
    <w:rsid w:val="00195C2A"/>
    <w:rsid w:val="001A1081"/>
    <w:rsid w:val="001C16AB"/>
    <w:rsid w:val="001C66E4"/>
    <w:rsid w:val="001C6EFD"/>
    <w:rsid w:val="001D0E96"/>
    <w:rsid w:val="001E244F"/>
    <w:rsid w:val="001F0507"/>
    <w:rsid w:val="001F07D0"/>
    <w:rsid w:val="001F51F6"/>
    <w:rsid w:val="001F7828"/>
    <w:rsid w:val="00202A7D"/>
    <w:rsid w:val="0020512D"/>
    <w:rsid w:val="0020737E"/>
    <w:rsid w:val="002076F4"/>
    <w:rsid w:val="00210409"/>
    <w:rsid w:val="002150BF"/>
    <w:rsid w:val="002159B6"/>
    <w:rsid w:val="002177E0"/>
    <w:rsid w:val="002230B7"/>
    <w:rsid w:val="00224BD1"/>
    <w:rsid w:val="0022621C"/>
    <w:rsid w:val="00231C77"/>
    <w:rsid w:val="00240614"/>
    <w:rsid w:val="0024388D"/>
    <w:rsid w:val="00245221"/>
    <w:rsid w:val="00253F2F"/>
    <w:rsid w:val="002552D3"/>
    <w:rsid w:val="00257D0A"/>
    <w:rsid w:val="0026188C"/>
    <w:rsid w:val="002633B0"/>
    <w:rsid w:val="00266241"/>
    <w:rsid w:val="002711AB"/>
    <w:rsid w:val="00276443"/>
    <w:rsid w:val="0027702F"/>
    <w:rsid w:val="0028664A"/>
    <w:rsid w:val="00295AA7"/>
    <w:rsid w:val="00296221"/>
    <w:rsid w:val="0029718C"/>
    <w:rsid w:val="002A3A21"/>
    <w:rsid w:val="002A5D4B"/>
    <w:rsid w:val="002B0471"/>
    <w:rsid w:val="002B1371"/>
    <w:rsid w:val="002B6A81"/>
    <w:rsid w:val="002C0AF3"/>
    <w:rsid w:val="002C6602"/>
    <w:rsid w:val="002D23DF"/>
    <w:rsid w:val="002E2484"/>
    <w:rsid w:val="002E28B8"/>
    <w:rsid w:val="002E3497"/>
    <w:rsid w:val="002E4B01"/>
    <w:rsid w:val="002E7580"/>
    <w:rsid w:val="002F057C"/>
    <w:rsid w:val="002F0DA2"/>
    <w:rsid w:val="002F2593"/>
    <w:rsid w:val="002F2A9A"/>
    <w:rsid w:val="002F2AA4"/>
    <w:rsid w:val="002F32E6"/>
    <w:rsid w:val="002F32E9"/>
    <w:rsid w:val="002F3E27"/>
    <w:rsid w:val="003073E0"/>
    <w:rsid w:val="003106C9"/>
    <w:rsid w:val="003120CF"/>
    <w:rsid w:val="0031595A"/>
    <w:rsid w:val="003162FE"/>
    <w:rsid w:val="00331935"/>
    <w:rsid w:val="00331D0F"/>
    <w:rsid w:val="00332808"/>
    <w:rsid w:val="0034055D"/>
    <w:rsid w:val="00343E25"/>
    <w:rsid w:val="00346B81"/>
    <w:rsid w:val="00350522"/>
    <w:rsid w:val="00354DDD"/>
    <w:rsid w:val="003658B7"/>
    <w:rsid w:val="0036605F"/>
    <w:rsid w:val="00367D53"/>
    <w:rsid w:val="00367D6F"/>
    <w:rsid w:val="003708B0"/>
    <w:rsid w:val="00371FA7"/>
    <w:rsid w:val="00372D8C"/>
    <w:rsid w:val="00373808"/>
    <w:rsid w:val="00384094"/>
    <w:rsid w:val="00385D25"/>
    <w:rsid w:val="003868F8"/>
    <w:rsid w:val="00395F47"/>
    <w:rsid w:val="0039693C"/>
    <w:rsid w:val="00396DFC"/>
    <w:rsid w:val="003971BC"/>
    <w:rsid w:val="003972C3"/>
    <w:rsid w:val="003A4356"/>
    <w:rsid w:val="003B5234"/>
    <w:rsid w:val="003B6AD3"/>
    <w:rsid w:val="003C03ED"/>
    <w:rsid w:val="003C043C"/>
    <w:rsid w:val="003C24F3"/>
    <w:rsid w:val="003C2AAE"/>
    <w:rsid w:val="003C2E6E"/>
    <w:rsid w:val="003C4B29"/>
    <w:rsid w:val="003D4FAB"/>
    <w:rsid w:val="003E047F"/>
    <w:rsid w:val="003E61C6"/>
    <w:rsid w:val="003E6EDC"/>
    <w:rsid w:val="00410C45"/>
    <w:rsid w:val="00411947"/>
    <w:rsid w:val="00411EEA"/>
    <w:rsid w:val="00417A9D"/>
    <w:rsid w:val="004251CF"/>
    <w:rsid w:val="00427EF4"/>
    <w:rsid w:val="00433AE4"/>
    <w:rsid w:val="00433CB9"/>
    <w:rsid w:val="004411A9"/>
    <w:rsid w:val="00442DBA"/>
    <w:rsid w:val="004430AA"/>
    <w:rsid w:val="00445E94"/>
    <w:rsid w:val="00446069"/>
    <w:rsid w:val="004508AA"/>
    <w:rsid w:val="00455E0F"/>
    <w:rsid w:val="0046197C"/>
    <w:rsid w:val="00465534"/>
    <w:rsid w:val="00476448"/>
    <w:rsid w:val="0047725A"/>
    <w:rsid w:val="00481FF3"/>
    <w:rsid w:val="0048237E"/>
    <w:rsid w:val="0048382F"/>
    <w:rsid w:val="00485496"/>
    <w:rsid w:val="004871E7"/>
    <w:rsid w:val="004877AD"/>
    <w:rsid w:val="004933F1"/>
    <w:rsid w:val="00493417"/>
    <w:rsid w:val="00497C74"/>
    <w:rsid w:val="004A105C"/>
    <w:rsid w:val="004B0F6F"/>
    <w:rsid w:val="004B1EC1"/>
    <w:rsid w:val="004C07C6"/>
    <w:rsid w:val="004C1849"/>
    <w:rsid w:val="004C4357"/>
    <w:rsid w:val="004C69EC"/>
    <w:rsid w:val="004D23D0"/>
    <w:rsid w:val="004D2B7D"/>
    <w:rsid w:val="004D5839"/>
    <w:rsid w:val="004D65BE"/>
    <w:rsid w:val="004D6CFB"/>
    <w:rsid w:val="004D7A2F"/>
    <w:rsid w:val="004E0A70"/>
    <w:rsid w:val="004F609F"/>
    <w:rsid w:val="005015EC"/>
    <w:rsid w:val="005041E5"/>
    <w:rsid w:val="005100D9"/>
    <w:rsid w:val="00511650"/>
    <w:rsid w:val="00511FEF"/>
    <w:rsid w:val="005159FF"/>
    <w:rsid w:val="00534319"/>
    <w:rsid w:val="00537B8E"/>
    <w:rsid w:val="00542D58"/>
    <w:rsid w:val="005438B8"/>
    <w:rsid w:val="00550EB5"/>
    <w:rsid w:val="00555577"/>
    <w:rsid w:val="0055565C"/>
    <w:rsid w:val="00556535"/>
    <w:rsid w:val="005602C1"/>
    <w:rsid w:val="00575FC6"/>
    <w:rsid w:val="00582D98"/>
    <w:rsid w:val="005845D6"/>
    <w:rsid w:val="00585D70"/>
    <w:rsid w:val="00587EA6"/>
    <w:rsid w:val="0059119D"/>
    <w:rsid w:val="005911EF"/>
    <w:rsid w:val="00591689"/>
    <w:rsid w:val="005918DD"/>
    <w:rsid w:val="005920F3"/>
    <w:rsid w:val="005951B7"/>
    <w:rsid w:val="00595463"/>
    <w:rsid w:val="005954C6"/>
    <w:rsid w:val="005969B7"/>
    <w:rsid w:val="005A29DF"/>
    <w:rsid w:val="005A65F0"/>
    <w:rsid w:val="005B02F4"/>
    <w:rsid w:val="005B460B"/>
    <w:rsid w:val="005B79C6"/>
    <w:rsid w:val="005C1E64"/>
    <w:rsid w:val="005C2D68"/>
    <w:rsid w:val="005C2E14"/>
    <w:rsid w:val="005C3CA8"/>
    <w:rsid w:val="005C66EA"/>
    <w:rsid w:val="005D1E0A"/>
    <w:rsid w:val="005D30AA"/>
    <w:rsid w:val="005D6D21"/>
    <w:rsid w:val="005E22BC"/>
    <w:rsid w:val="005E7339"/>
    <w:rsid w:val="005E73A5"/>
    <w:rsid w:val="005F20B2"/>
    <w:rsid w:val="005F2F42"/>
    <w:rsid w:val="005F3141"/>
    <w:rsid w:val="00600E5C"/>
    <w:rsid w:val="00610381"/>
    <w:rsid w:val="00614F7C"/>
    <w:rsid w:val="00617A53"/>
    <w:rsid w:val="006317CF"/>
    <w:rsid w:val="00632BD6"/>
    <w:rsid w:val="006334DF"/>
    <w:rsid w:val="0063362E"/>
    <w:rsid w:val="006370C7"/>
    <w:rsid w:val="0064169A"/>
    <w:rsid w:val="0064209C"/>
    <w:rsid w:val="0064481E"/>
    <w:rsid w:val="00645BE5"/>
    <w:rsid w:val="0065017C"/>
    <w:rsid w:val="00652D2D"/>
    <w:rsid w:val="00657632"/>
    <w:rsid w:val="00660556"/>
    <w:rsid w:val="006623D2"/>
    <w:rsid w:val="00662C7D"/>
    <w:rsid w:val="00665118"/>
    <w:rsid w:val="00672685"/>
    <w:rsid w:val="00674064"/>
    <w:rsid w:val="0067551D"/>
    <w:rsid w:val="0068511E"/>
    <w:rsid w:val="00691202"/>
    <w:rsid w:val="00697AC7"/>
    <w:rsid w:val="006A047E"/>
    <w:rsid w:val="006A3F56"/>
    <w:rsid w:val="006A4D6B"/>
    <w:rsid w:val="006A6AFA"/>
    <w:rsid w:val="006B0174"/>
    <w:rsid w:val="006B1006"/>
    <w:rsid w:val="006B4928"/>
    <w:rsid w:val="006B4993"/>
    <w:rsid w:val="006B6D1D"/>
    <w:rsid w:val="006C157F"/>
    <w:rsid w:val="006C55E0"/>
    <w:rsid w:val="006C5C7A"/>
    <w:rsid w:val="006C66AF"/>
    <w:rsid w:val="006D366C"/>
    <w:rsid w:val="006E041D"/>
    <w:rsid w:val="006E1875"/>
    <w:rsid w:val="006E50E0"/>
    <w:rsid w:val="006F2423"/>
    <w:rsid w:val="006F2BCD"/>
    <w:rsid w:val="00702DAB"/>
    <w:rsid w:val="0070355E"/>
    <w:rsid w:val="007038F5"/>
    <w:rsid w:val="007046CD"/>
    <w:rsid w:val="00704D37"/>
    <w:rsid w:val="00712F1F"/>
    <w:rsid w:val="00721BE4"/>
    <w:rsid w:val="00727B0D"/>
    <w:rsid w:val="007329CD"/>
    <w:rsid w:val="007335CD"/>
    <w:rsid w:val="00734ABA"/>
    <w:rsid w:val="00734FFC"/>
    <w:rsid w:val="007366CB"/>
    <w:rsid w:val="007368F5"/>
    <w:rsid w:val="007376CB"/>
    <w:rsid w:val="00737C21"/>
    <w:rsid w:val="00741B5B"/>
    <w:rsid w:val="00750990"/>
    <w:rsid w:val="00750DAF"/>
    <w:rsid w:val="007637AC"/>
    <w:rsid w:val="0076489D"/>
    <w:rsid w:val="0076551F"/>
    <w:rsid w:val="0077085C"/>
    <w:rsid w:val="00770A2F"/>
    <w:rsid w:val="00772F10"/>
    <w:rsid w:val="00773409"/>
    <w:rsid w:val="00780105"/>
    <w:rsid w:val="00783E70"/>
    <w:rsid w:val="00785733"/>
    <w:rsid w:val="00787DA3"/>
    <w:rsid w:val="00791BEA"/>
    <w:rsid w:val="00795DB1"/>
    <w:rsid w:val="0079731A"/>
    <w:rsid w:val="00797F64"/>
    <w:rsid w:val="007A4840"/>
    <w:rsid w:val="007B1258"/>
    <w:rsid w:val="007B5460"/>
    <w:rsid w:val="007B7746"/>
    <w:rsid w:val="007C4DF8"/>
    <w:rsid w:val="007C7C16"/>
    <w:rsid w:val="007D5CF8"/>
    <w:rsid w:val="007D6017"/>
    <w:rsid w:val="007D63FE"/>
    <w:rsid w:val="007D683E"/>
    <w:rsid w:val="007D70EB"/>
    <w:rsid w:val="007F0C1B"/>
    <w:rsid w:val="007F335E"/>
    <w:rsid w:val="007F6FDD"/>
    <w:rsid w:val="007F7138"/>
    <w:rsid w:val="0080384E"/>
    <w:rsid w:val="00812BD2"/>
    <w:rsid w:val="00822349"/>
    <w:rsid w:val="00822B9F"/>
    <w:rsid w:val="008268AE"/>
    <w:rsid w:val="008301FC"/>
    <w:rsid w:val="008336A2"/>
    <w:rsid w:val="008349B0"/>
    <w:rsid w:val="00837A1F"/>
    <w:rsid w:val="00837B0A"/>
    <w:rsid w:val="00837C36"/>
    <w:rsid w:val="008411C6"/>
    <w:rsid w:val="008461D0"/>
    <w:rsid w:val="008545D3"/>
    <w:rsid w:val="008550CC"/>
    <w:rsid w:val="008570B5"/>
    <w:rsid w:val="00864F60"/>
    <w:rsid w:val="00864FE7"/>
    <w:rsid w:val="008718DE"/>
    <w:rsid w:val="00872674"/>
    <w:rsid w:val="00872CD4"/>
    <w:rsid w:val="0088464E"/>
    <w:rsid w:val="00891AE6"/>
    <w:rsid w:val="00891C5C"/>
    <w:rsid w:val="0089530D"/>
    <w:rsid w:val="00896CF6"/>
    <w:rsid w:val="008A0C00"/>
    <w:rsid w:val="008A3485"/>
    <w:rsid w:val="008A79B1"/>
    <w:rsid w:val="008B05E2"/>
    <w:rsid w:val="008B0B8B"/>
    <w:rsid w:val="008B2955"/>
    <w:rsid w:val="008B3CA0"/>
    <w:rsid w:val="008C4947"/>
    <w:rsid w:val="008D039F"/>
    <w:rsid w:val="008D6AA0"/>
    <w:rsid w:val="008D6D08"/>
    <w:rsid w:val="008E0D1F"/>
    <w:rsid w:val="008E628A"/>
    <w:rsid w:val="008E67E7"/>
    <w:rsid w:val="008E6F35"/>
    <w:rsid w:val="008E79E5"/>
    <w:rsid w:val="008F306B"/>
    <w:rsid w:val="008F43D1"/>
    <w:rsid w:val="008F4655"/>
    <w:rsid w:val="00903778"/>
    <w:rsid w:val="0091336F"/>
    <w:rsid w:val="009165DB"/>
    <w:rsid w:val="009250AE"/>
    <w:rsid w:val="009311E4"/>
    <w:rsid w:val="0093152B"/>
    <w:rsid w:val="00934418"/>
    <w:rsid w:val="00934650"/>
    <w:rsid w:val="00935B82"/>
    <w:rsid w:val="00942BCD"/>
    <w:rsid w:val="0095247A"/>
    <w:rsid w:val="009572A8"/>
    <w:rsid w:val="0096295F"/>
    <w:rsid w:val="009851E3"/>
    <w:rsid w:val="0098664E"/>
    <w:rsid w:val="009913F2"/>
    <w:rsid w:val="009A727C"/>
    <w:rsid w:val="009B6DFE"/>
    <w:rsid w:val="009C16B2"/>
    <w:rsid w:val="009C293B"/>
    <w:rsid w:val="009C429B"/>
    <w:rsid w:val="009C4FC1"/>
    <w:rsid w:val="009D23D4"/>
    <w:rsid w:val="009D3619"/>
    <w:rsid w:val="009D3A38"/>
    <w:rsid w:val="009D5E45"/>
    <w:rsid w:val="009E1565"/>
    <w:rsid w:val="009F45FE"/>
    <w:rsid w:val="00A07314"/>
    <w:rsid w:val="00A1186E"/>
    <w:rsid w:val="00A2086A"/>
    <w:rsid w:val="00A25FD6"/>
    <w:rsid w:val="00A2639C"/>
    <w:rsid w:val="00A33D4C"/>
    <w:rsid w:val="00A34F30"/>
    <w:rsid w:val="00A35030"/>
    <w:rsid w:val="00A464E7"/>
    <w:rsid w:val="00A55C5A"/>
    <w:rsid w:val="00A64B23"/>
    <w:rsid w:val="00A657AA"/>
    <w:rsid w:val="00A66D25"/>
    <w:rsid w:val="00A6770F"/>
    <w:rsid w:val="00A70D8C"/>
    <w:rsid w:val="00A72795"/>
    <w:rsid w:val="00A74820"/>
    <w:rsid w:val="00A7588B"/>
    <w:rsid w:val="00A76EFF"/>
    <w:rsid w:val="00A923C5"/>
    <w:rsid w:val="00A95464"/>
    <w:rsid w:val="00A95E82"/>
    <w:rsid w:val="00AA52AA"/>
    <w:rsid w:val="00AB0CE1"/>
    <w:rsid w:val="00AB1ED1"/>
    <w:rsid w:val="00AC2539"/>
    <w:rsid w:val="00AC739E"/>
    <w:rsid w:val="00AE2AD7"/>
    <w:rsid w:val="00AE6E1F"/>
    <w:rsid w:val="00AE78C7"/>
    <w:rsid w:val="00AF04E3"/>
    <w:rsid w:val="00AF1361"/>
    <w:rsid w:val="00AF2241"/>
    <w:rsid w:val="00AF6884"/>
    <w:rsid w:val="00AF76E0"/>
    <w:rsid w:val="00B04965"/>
    <w:rsid w:val="00B131A2"/>
    <w:rsid w:val="00B14226"/>
    <w:rsid w:val="00B202B3"/>
    <w:rsid w:val="00B21366"/>
    <w:rsid w:val="00B269D6"/>
    <w:rsid w:val="00B30864"/>
    <w:rsid w:val="00B33841"/>
    <w:rsid w:val="00B3393E"/>
    <w:rsid w:val="00B3561E"/>
    <w:rsid w:val="00B35AC6"/>
    <w:rsid w:val="00B408AA"/>
    <w:rsid w:val="00B41B90"/>
    <w:rsid w:val="00B42833"/>
    <w:rsid w:val="00B45294"/>
    <w:rsid w:val="00B457EB"/>
    <w:rsid w:val="00B5079E"/>
    <w:rsid w:val="00B50C62"/>
    <w:rsid w:val="00B55FC8"/>
    <w:rsid w:val="00B6114C"/>
    <w:rsid w:val="00B621F4"/>
    <w:rsid w:val="00B72BD4"/>
    <w:rsid w:val="00B82390"/>
    <w:rsid w:val="00B93B2C"/>
    <w:rsid w:val="00B95EC6"/>
    <w:rsid w:val="00B973D4"/>
    <w:rsid w:val="00BA0D09"/>
    <w:rsid w:val="00BA2518"/>
    <w:rsid w:val="00BA4AC1"/>
    <w:rsid w:val="00BA712C"/>
    <w:rsid w:val="00BB60D1"/>
    <w:rsid w:val="00BC73F2"/>
    <w:rsid w:val="00BC7901"/>
    <w:rsid w:val="00BD1B4F"/>
    <w:rsid w:val="00BE2A03"/>
    <w:rsid w:val="00BE5211"/>
    <w:rsid w:val="00BE6D70"/>
    <w:rsid w:val="00BE7C26"/>
    <w:rsid w:val="00BF6592"/>
    <w:rsid w:val="00C00FE9"/>
    <w:rsid w:val="00C01010"/>
    <w:rsid w:val="00C06C4B"/>
    <w:rsid w:val="00C07AA0"/>
    <w:rsid w:val="00C1358C"/>
    <w:rsid w:val="00C1502A"/>
    <w:rsid w:val="00C15D7C"/>
    <w:rsid w:val="00C1631C"/>
    <w:rsid w:val="00C22888"/>
    <w:rsid w:val="00C23AC7"/>
    <w:rsid w:val="00C30CA2"/>
    <w:rsid w:val="00C32B5F"/>
    <w:rsid w:val="00C34F82"/>
    <w:rsid w:val="00C40161"/>
    <w:rsid w:val="00C40773"/>
    <w:rsid w:val="00C43866"/>
    <w:rsid w:val="00C45928"/>
    <w:rsid w:val="00C46502"/>
    <w:rsid w:val="00C47809"/>
    <w:rsid w:val="00C47BD3"/>
    <w:rsid w:val="00C61417"/>
    <w:rsid w:val="00C63952"/>
    <w:rsid w:val="00C65867"/>
    <w:rsid w:val="00C677B4"/>
    <w:rsid w:val="00C7366A"/>
    <w:rsid w:val="00C76AEA"/>
    <w:rsid w:val="00C77BB8"/>
    <w:rsid w:val="00C8422D"/>
    <w:rsid w:val="00C84CCC"/>
    <w:rsid w:val="00C872E3"/>
    <w:rsid w:val="00C907AE"/>
    <w:rsid w:val="00C922AB"/>
    <w:rsid w:val="00C9315A"/>
    <w:rsid w:val="00C94CA8"/>
    <w:rsid w:val="00C9586D"/>
    <w:rsid w:val="00CA1693"/>
    <w:rsid w:val="00CA48BE"/>
    <w:rsid w:val="00CA7E8E"/>
    <w:rsid w:val="00CB0220"/>
    <w:rsid w:val="00CB05BD"/>
    <w:rsid w:val="00CB2482"/>
    <w:rsid w:val="00CB26ED"/>
    <w:rsid w:val="00CB2A2D"/>
    <w:rsid w:val="00CB3E0F"/>
    <w:rsid w:val="00CC0864"/>
    <w:rsid w:val="00CD0AF5"/>
    <w:rsid w:val="00CD2FD2"/>
    <w:rsid w:val="00CD49CD"/>
    <w:rsid w:val="00CD4DC0"/>
    <w:rsid w:val="00CE67A4"/>
    <w:rsid w:val="00CE6EF9"/>
    <w:rsid w:val="00CF0138"/>
    <w:rsid w:val="00CF1F52"/>
    <w:rsid w:val="00CF3358"/>
    <w:rsid w:val="00CF4562"/>
    <w:rsid w:val="00CF45C2"/>
    <w:rsid w:val="00D15584"/>
    <w:rsid w:val="00D17C75"/>
    <w:rsid w:val="00D24180"/>
    <w:rsid w:val="00D301B2"/>
    <w:rsid w:val="00D31EB9"/>
    <w:rsid w:val="00D40F3E"/>
    <w:rsid w:val="00D46AE0"/>
    <w:rsid w:val="00D4736C"/>
    <w:rsid w:val="00D528FB"/>
    <w:rsid w:val="00D52B7A"/>
    <w:rsid w:val="00D613A7"/>
    <w:rsid w:val="00D67416"/>
    <w:rsid w:val="00D729E7"/>
    <w:rsid w:val="00D72D1C"/>
    <w:rsid w:val="00D7364B"/>
    <w:rsid w:val="00D73F76"/>
    <w:rsid w:val="00D763B3"/>
    <w:rsid w:val="00D8148D"/>
    <w:rsid w:val="00D82F7F"/>
    <w:rsid w:val="00D85B81"/>
    <w:rsid w:val="00D92EA1"/>
    <w:rsid w:val="00DB0E34"/>
    <w:rsid w:val="00DC54D6"/>
    <w:rsid w:val="00DC5E1B"/>
    <w:rsid w:val="00DD180F"/>
    <w:rsid w:val="00DD7C3D"/>
    <w:rsid w:val="00DE01A1"/>
    <w:rsid w:val="00DE05FE"/>
    <w:rsid w:val="00DE17C1"/>
    <w:rsid w:val="00DE1CFA"/>
    <w:rsid w:val="00DE4786"/>
    <w:rsid w:val="00DF0AB5"/>
    <w:rsid w:val="00DF7B92"/>
    <w:rsid w:val="00E10783"/>
    <w:rsid w:val="00E11ECB"/>
    <w:rsid w:val="00E13A69"/>
    <w:rsid w:val="00E35624"/>
    <w:rsid w:val="00E44F2A"/>
    <w:rsid w:val="00E45C28"/>
    <w:rsid w:val="00E50DDE"/>
    <w:rsid w:val="00E5191B"/>
    <w:rsid w:val="00E57BED"/>
    <w:rsid w:val="00E605DA"/>
    <w:rsid w:val="00E763A6"/>
    <w:rsid w:val="00E82CF0"/>
    <w:rsid w:val="00E869ED"/>
    <w:rsid w:val="00E92551"/>
    <w:rsid w:val="00E92921"/>
    <w:rsid w:val="00E947F5"/>
    <w:rsid w:val="00E95FCE"/>
    <w:rsid w:val="00E9625B"/>
    <w:rsid w:val="00EB4DA3"/>
    <w:rsid w:val="00ED51BF"/>
    <w:rsid w:val="00ED787B"/>
    <w:rsid w:val="00EE5917"/>
    <w:rsid w:val="00EF242E"/>
    <w:rsid w:val="00EF4180"/>
    <w:rsid w:val="00EF5945"/>
    <w:rsid w:val="00EF6B84"/>
    <w:rsid w:val="00EF7447"/>
    <w:rsid w:val="00F02606"/>
    <w:rsid w:val="00F04461"/>
    <w:rsid w:val="00F07E21"/>
    <w:rsid w:val="00F12534"/>
    <w:rsid w:val="00F12A5B"/>
    <w:rsid w:val="00F14DE9"/>
    <w:rsid w:val="00F15E0F"/>
    <w:rsid w:val="00F22430"/>
    <w:rsid w:val="00F22CC0"/>
    <w:rsid w:val="00F234CA"/>
    <w:rsid w:val="00F270A7"/>
    <w:rsid w:val="00F27B16"/>
    <w:rsid w:val="00F3385A"/>
    <w:rsid w:val="00F33922"/>
    <w:rsid w:val="00F36439"/>
    <w:rsid w:val="00F435AD"/>
    <w:rsid w:val="00F46016"/>
    <w:rsid w:val="00F5282D"/>
    <w:rsid w:val="00F54BCB"/>
    <w:rsid w:val="00F56272"/>
    <w:rsid w:val="00F56431"/>
    <w:rsid w:val="00F57AA5"/>
    <w:rsid w:val="00F61DF8"/>
    <w:rsid w:val="00F628FC"/>
    <w:rsid w:val="00F659DA"/>
    <w:rsid w:val="00F67637"/>
    <w:rsid w:val="00F67C69"/>
    <w:rsid w:val="00F70CB9"/>
    <w:rsid w:val="00F72E3F"/>
    <w:rsid w:val="00F8106D"/>
    <w:rsid w:val="00F8443D"/>
    <w:rsid w:val="00F927A6"/>
    <w:rsid w:val="00F97D15"/>
    <w:rsid w:val="00FB22BC"/>
    <w:rsid w:val="00FC0154"/>
    <w:rsid w:val="00FC02A2"/>
    <w:rsid w:val="00FC487A"/>
    <w:rsid w:val="00FC713A"/>
    <w:rsid w:val="00FD064F"/>
    <w:rsid w:val="00FE5650"/>
    <w:rsid w:val="00FE6BA8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,"/>
  <w14:docId w14:val="367C20FA"/>
  <w15:chartTrackingRefBased/>
  <w15:docId w15:val="{E3AC56DD-C7E8-476F-8F60-A3371F51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9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8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CF4562"/>
    <w:pPr>
      <w:spacing w:before="100" w:beforeAutospacing="1" w:after="200" w:line="276" w:lineRule="auto"/>
    </w:pPr>
    <w:rPr>
      <w:rFonts w:ascii="Verdana" w:eastAsia="Times New Roman" w:hAnsi="Verdana" w:cs="Times New Roman"/>
      <w:sz w:val="20"/>
      <w:szCs w:val="24"/>
      <w:lang w:eastAsia="nl-BE"/>
    </w:rPr>
  </w:style>
  <w:style w:type="paragraph" w:styleId="Heading1">
    <w:name w:val="heading 1"/>
    <w:basedOn w:val="Normal"/>
    <w:next w:val="Heading2"/>
    <w:link w:val="Heading1Char"/>
    <w:uiPriority w:val="5"/>
    <w:qFormat/>
    <w:rsid w:val="005B460B"/>
    <w:pPr>
      <w:keepNext/>
      <w:keepLines/>
      <w:pageBreakBefore/>
      <w:numPr>
        <w:numId w:val="2"/>
      </w:numPr>
      <w:tabs>
        <w:tab w:val="clear" w:pos="432"/>
        <w:tab w:val="left" w:pos="737"/>
      </w:tabs>
      <w:suppressAutoHyphens/>
      <w:spacing w:before="0" w:beforeAutospacing="0" w:after="240" w:line="240" w:lineRule="auto"/>
      <w:outlineLvl w:val="0"/>
    </w:pPr>
    <w:rPr>
      <w:rFonts w:cs="Arial"/>
      <w:b/>
      <w:bCs/>
      <w:color w:val="F04C03" w:themeColor="accent2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5"/>
    <w:qFormat/>
    <w:rsid w:val="005B460B"/>
    <w:pPr>
      <w:keepNext/>
      <w:keepLines/>
      <w:numPr>
        <w:ilvl w:val="1"/>
        <w:numId w:val="2"/>
      </w:numPr>
      <w:tabs>
        <w:tab w:val="left" w:pos="737"/>
      </w:tabs>
      <w:suppressAutoHyphens/>
      <w:spacing w:before="480" w:beforeAutospacing="0"/>
      <w:outlineLvl w:val="1"/>
    </w:pPr>
    <w:rPr>
      <w:rFonts w:cs="Arial"/>
      <w:b/>
      <w:bCs/>
      <w:iCs/>
      <w:color w:val="00A0AE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5"/>
    <w:qFormat/>
    <w:rsid w:val="005B460B"/>
    <w:pPr>
      <w:keepNext/>
      <w:keepLines/>
      <w:numPr>
        <w:ilvl w:val="2"/>
        <w:numId w:val="2"/>
      </w:numPr>
      <w:tabs>
        <w:tab w:val="clear" w:pos="720"/>
        <w:tab w:val="left" w:pos="737"/>
      </w:tabs>
      <w:suppressAutoHyphens/>
      <w:spacing w:before="240" w:beforeAutospacing="0"/>
      <w:outlineLvl w:val="2"/>
    </w:pPr>
    <w:rPr>
      <w:rFonts w:cs="Arial"/>
      <w:b/>
      <w:bCs/>
      <w:color w:val="00A0AE" w:themeColor="accent1"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5"/>
    <w:qFormat/>
    <w:rsid w:val="005B460B"/>
    <w:pPr>
      <w:keepNext/>
      <w:keepLines/>
      <w:numPr>
        <w:ilvl w:val="3"/>
        <w:numId w:val="2"/>
      </w:numPr>
      <w:tabs>
        <w:tab w:val="clear" w:pos="864"/>
        <w:tab w:val="left" w:pos="862"/>
      </w:tabs>
      <w:spacing w:before="240" w:beforeAutospacing="0" w:after="240"/>
      <w:outlineLvl w:val="3"/>
    </w:pPr>
    <w:rPr>
      <w:b/>
      <w:bCs/>
      <w:color w:val="00A0AE" w:themeColor="accen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kstCursief">
    <w:name w:val="Tekst Cursief"/>
    <w:basedOn w:val="DefaultParagraphFont"/>
    <w:rsid w:val="005B460B"/>
    <w:rPr>
      <w:i/>
    </w:rPr>
  </w:style>
  <w:style w:type="character" w:customStyle="1" w:styleId="TekstVet">
    <w:name w:val="Tekst Vet"/>
    <w:basedOn w:val="DefaultParagraphFont"/>
    <w:rsid w:val="005B460B"/>
    <w:rPr>
      <w:b/>
    </w:rPr>
  </w:style>
  <w:style w:type="paragraph" w:styleId="ListParagraph">
    <w:name w:val="List Paragraph"/>
    <w:basedOn w:val="Normal"/>
    <w:uiPriority w:val="12"/>
    <w:qFormat/>
    <w:rsid w:val="005B460B"/>
    <w:pPr>
      <w:ind w:left="720"/>
      <w:contextualSpacing/>
    </w:pPr>
  </w:style>
  <w:style w:type="paragraph" w:customStyle="1" w:styleId="Kop1zondernummer">
    <w:name w:val="Kop  1 zonder nummer"/>
    <w:basedOn w:val="Normal"/>
    <w:next w:val="Normal"/>
    <w:uiPriority w:val="6"/>
    <w:qFormat/>
    <w:rsid w:val="00D4736C"/>
    <w:pPr>
      <w:keepNext/>
      <w:keepLines/>
      <w:pageBreakBefore/>
      <w:suppressAutoHyphens/>
      <w:spacing w:line="240" w:lineRule="auto"/>
      <w:contextualSpacing/>
      <w:outlineLvl w:val="0"/>
    </w:pPr>
    <w:rPr>
      <w:rFonts w:cs="Arial"/>
      <w:b/>
      <w:bCs/>
      <w:iCs/>
      <w:color w:val="F04C03" w:themeColor="accent2"/>
      <w:sz w:val="28"/>
      <w:szCs w:val="28"/>
    </w:rPr>
  </w:style>
  <w:style w:type="paragraph" w:customStyle="1" w:styleId="DEEL">
    <w:name w:val="DEEL"/>
    <w:basedOn w:val="Heading1"/>
    <w:uiPriority w:val="5"/>
    <w:qFormat/>
    <w:rsid w:val="009A727C"/>
    <w:pPr>
      <w:numPr>
        <w:numId w:val="1"/>
      </w:numPr>
      <w:spacing w:line="360" w:lineRule="auto"/>
      <w:ind w:left="0" w:firstLine="0"/>
    </w:pPr>
    <w:rPr>
      <w:color w:val="000000" w:themeColor="text1"/>
      <w:sz w:val="32"/>
    </w:rPr>
  </w:style>
  <w:style w:type="character" w:styleId="FollowedHyperlink">
    <w:name w:val="FollowedHyperlink"/>
    <w:basedOn w:val="DefaultParagraphFont"/>
    <w:uiPriority w:val="2"/>
    <w:rsid w:val="002230B7"/>
    <w:rPr>
      <w:rFonts w:ascii="Verdana" w:hAnsi="Verdana"/>
      <w:color w:val="FD9060" w:themeColor="accent2" w:themeTint="99"/>
      <w:sz w:val="20"/>
      <w:u w:val="single"/>
    </w:rPr>
  </w:style>
  <w:style w:type="character" w:styleId="Hyperlink">
    <w:name w:val="Hyperlink"/>
    <w:basedOn w:val="DefaultParagraphFont"/>
    <w:uiPriority w:val="99"/>
    <w:rsid w:val="005B460B"/>
    <w:rPr>
      <w:rFonts w:ascii="Verdana" w:hAnsi="Verdana"/>
      <w:color w:val="F04C03" w:themeColor="accent2"/>
      <w:sz w:val="20"/>
      <w:szCs w:val="20"/>
      <w:u w:val="single"/>
    </w:rPr>
  </w:style>
  <w:style w:type="table" w:customStyle="1" w:styleId="TM01">
    <w:name w:val="TM_01"/>
    <w:basedOn w:val="TableNormal"/>
    <w:uiPriority w:val="99"/>
    <w:qFormat/>
    <w:rsid w:val="005B460B"/>
    <w:pPr>
      <w:spacing w:before="-1" w:after="200" w:line="276" w:lineRule="auto"/>
      <w:contextualSpacing/>
    </w:pPr>
    <w:rPr>
      <w:rFonts w:ascii="Verdana" w:eastAsia="Times New Roman" w:hAnsi="Verdana" w:cs="Times New Roman"/>
      <w:sz w:val="20"/>
      <w:szCs w:val="20"/>
      <w:lang w:eastAsia="nl-B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line="276" w:lineRule="auto"/>
      </w:pPr>
    </w:tblStylePr>
  </w:style>
  <w:style w:type="table" w:customStyle="1" w:styleId="TM02">
    <w:name w:val="TM_02"/>
    <w:basedOn w:val="TM01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3">
    <w:name w:val="TM_03"/>
    <w:basedOn w:val="TM01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shd w:val="clear" w:color="auto" w:fill="A8DAE1" w:themeFill="accent5" w:themeFillTint="99"/>
      </w:tcPr>
    </w:tblStylePr>
  </w:style>
  <w:style w:type="table" w:customStyle="1" w:styleId="TM04">
    <w:name w:val="TM_04"/>
    <w:basedOn w:val="TM02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shd w:val="clear" w:color="auto" w:fill="A8DAE1" w:themeFill="accent5" w:themeFillTint="99"/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5">
    <w:name w:val="TM_05"/>
    <w:basedOn w:val="TM01"/>
    <w:uiPriority w:val="99"/>
    <w:qFormat/>
    <w:rsid w:val="005B460B"/>
    <w:tblPr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</w:style>
  <w:style w:type="table" w:customStyle="1" w:styleId="TM06">
    <w:name w:val="TM_06"/>
    <w:basedOn w:val="TM05"/>
    <w:uiPriority w:val="99"/>
    <w:qFormat/>
    <w:rsid w:val="005B460B"/>
    <w:tblPr>
      <w:tblStyleColBandSize w:val="1"/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7">
    <w:name w:val="TM_07"/>
    <w:basedOn w:val="TM05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</w:tcPr>
    </w:tblStylePr>
  </w:style>
  <w:style w:type="table" w:customStyle="1" w:styleId="TM08">
    <w:name w:val="TM_08"/>
    <w:basedOn w:val="TM05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9">
    <w:name w:val="TM_09"/>
    <w:basedOn w:val="TM07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  <w:shd w:val="clear" w:color="auto" w:fill="A8DAE1" w:themeFill="accent5" w:themeFillTint="99"/>
      </w:tcPr>
    </w:tblStylePr>
  </w:style>
  <w:style w:type="table" w:customStyle="1" w:styleId="TM10">
    <w:name w:val="TM_10"/>
    <w:basedOn w:val="TM06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A8DAE1" w:themeFill="accent5" w:themeFillTint="99"/>
      </w:tcPr>
    </w:tblStylePr>
    <w:tblStylePr w:type="band2Horz">
      <w:tblPr/>
      <w:tcPr>
        <w:shd w:val="clear" w:color="auto" w:fill="E2F3F5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5"/>
    <w:rsid w:val="005B460B"/>
    <w:rPr>
      <w:rFonts w:ascii="Verdana" w:eastAsia="Times New Roman" w:hAnsi="Verdana" w:cs="Arial"/>
      <w:b/>
      <w:bCs/>
      <w:iCs/>
      <w:color w:val="00A0AE" w:themeColor="accent1"/>
      <w:sz w:val="26"/>
      <w:szCs w:val="24"/>
      <w:lang w:eastAsia="nl-BE"/>
    </w:rPr>
  </w:style>
  <w:style w:type="paragraph" w:customStyle="1" w:styleId="Kop2zondernummer">
    <w:name w:val="Kop  2 zonder nummer"/>
    <w:basedOn w:val="Heading2"/>
    <w:next w:val="Normal"/>
    <w:uiPriority w:val="6"/>
    <w:qFormat/>
    <w:rsid w:val="005B460B"/>
    <w:pPr>
      <w:numPr>
        <w:ilvl w:val="0"/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5"/>
    <w:rsid w:val="005B460B"/>
    <w:rPr>
      <w:rFonts w:ascii="Verdana" w:eastAsia="Times New Roman" w:hAnsi="Verdana" w:cs="Arial"/>
      <w:b/>
      <w:bCs/>
      <w:color w:val="00A0AE" w:themeColor="accent1"/>
      <w:szCs w:val="26"/>
      <w:lang w:eastAsia="nl-BE"/>
    </w:rPr>
  </w:style>
  <w:style w:type="paragraph" w:customStyle="1" w:styleId="Kop3zondernummer">
    <w:name w:val="Kop  3 zonder nummer"/>
    <w:basedOn w:val="Heading3"/>
    <w:next w:val="Normal"/>
    <w:uiPriority w:val="6"/>
    <w:qFormat/>
    <w:rsid w:val="005B460B"/>
    <w:pPr>
      <w:numPr>
        <w:ilvl w:val="0"/>
        <w:numId w:val="0"/>
      </w:numPr>
    </w:pPr>
  </w:style>
  <w:style w:type="character" w:customStyle="1" w:styleId="Heading4Char">
    <w:name w:val="Heading 4 Char"/>
    <w:basedOn w:val="DefaultParagraphFont"/>
    <w:link w:val="Heading4"/>
    <w:uiPriority w:val="5"/>
    <w:rsid w:val="005B460B"/>
    <w:rPr>
      <w:rFonts w:ascii="Verdana" w:eastAsia="Times New Roman" w:hAnsi="Verdana" w:cs="Times New Roman"/>
      <w:b/>
      <w:bCs/>
      <w:color w:val="00A0AE" w:themeColor="accent1"/>
      <w:sz w:val="20"/>
      <w:szCs w:val="28"/>
      <w:lang w:eastAsia="nl-BE"/>
    </w:rPr>
  </w:style>
  <w:style w:type="paragraph" w:customStyle="1" w:styleId="Kop4zondernummer">
    <w:name w:val="Kop  4 zonder nummer"/>
    <w:basedOn w:val="Heading4"/>
    <w:uiPriority w:val="6"/>
    <w:qFormat/>
    <w:rsid w:val="005B460B"/>
    <w:pPr>
      <w:numPr>
        <w:ilvl w:val="0"/>
        <w:numId w:val="0"/>
      </w:numPr>
    </w:pPr>
  </w:style>
  <w:style w:type="character" w:customStyle="1" w:styleId="Heading1Char">
    <w:name w:val="Heading 1 Char"/>
    <w:basedOn w:val="DefaultParagraphFont"/>
    <w:link w:val="Heading1"/>
    <w:uiPriority w:val="5"/>
    <w:rsid w:val="003B6AD3"/>
    <w:rPr>
      <w:rFonts w:ascii="Verdana" w:eastAsia="Times New Roman" w:hAnsi="Verdana" w:cs="Arial"/>
      <w:b/>
      <w:bCs/>
      <w:color w:val="F04C03" w:themeColor="accent2"/>
      <w:kern w:val="32"/>
      <w:sz w:val="28"/>
      <w:szCs w:val="28"/>
      <w:lang w:eastAsia="nl-BE"/>
    </w:rPr>
  </w:style>
  <w:style w:type="paragraph" w:styleId="Header">
    <w:name w:val="header"/>
    <w:basedOn w:val="Normal"/>
    <w:link w:val="HeaderChar"/>
    <w:uiPriority w:val="17"/>
    <w:semiHidden/>
    <w:rsid w:val="00070477"/>
    <w:pPr>
      <w:pBdr>
        <w:bottom w:val="single" w:sz="8" w:space="1" w:color="auto"/>
      </w:pBdr>
      <w:tabs>
        <w:tab w:val="right" w:pos="9072"/>
      </w:tabs>
      <w:ind w:left="-851" w:right="-1134"/>
    </w:pPr>
    <w:rPr>
      <w:i/>
      <w:sz w:val="18"/>
    </w:rPr>
  </w:style>
  <w:style w:type="character" w:customStyle="1" w:styleId="HeaderChar">
    <w:name w:val="Header Char"/>
    <w:basedOn w:val="DefaultParagraphFont"/>
    <w:link w:val="Header"/>
    <w:uiPriority w:val="17"/>
    <w:semiHidden/>
    <w:rsid w:val="00A923C5"/>
    <w:rPr>
      <w:rFonts w:ascii="Verdana" w:eastAsia="Times New Roman" w:hAnsi="Verdana" w:cs="Times New Roman"/>
      <w:i/>
      <w:sz w:val="18"/>
      <w:szCs w:val="24"/>
      <w:lang w:eastAsia="nl-BE"/>
    </w:rPr>
  </w:style>
  <w:style w:type="character" w:customStyle="1" w:styleId="Onzichtbaretekst">
    <w:name w:val="Onzichtbare tekst"/>
    <w:basedOn w:val="DefaultParagraphFont"/>
    <w:qFormat/>
    <w:rsid w:val="00010791"/>
    <w:rPr>
      <w:vanish/>
      <w:color w:val="BFBFBF" w:themeColor="background1" w:themeShade="BF"/>
    </w:rPr>
  </w:style>
  <w:style w:type="numbering" w:customStyle="1" w:styleId="TMLijstBullet">
    <w:name w:val="TM Lijst Bullet"/>
    <w:basedOn w:val="NoList"/>
    <w:rsid w:val="00837A1F"/>
    <w:pPr>
      <w:numPr>
        <w:numId w:val="3"/>
      </w:numPr>
    </w:pPr>
  </w:style>
  <w:style w:type="character" w:customStyle="1" w:styleId="Alletekenopmaakwissen">
    <w:name w:val="Alle tekenopmaak wissen"/>
    <w:basedOn w:val="DefaultParagraphFont"/>
    <w:qFormat/>
    <w:rsid w:val="005B460B"/>
  </w:style>
  <w:style w:type="numbering" w:customStyle="1" w:styleId="TMLijstGenummerd">
    <w:name w:val="TM Lijst Genummerd"/>
    <w:basedOn w:val="NoList"/>
    <w:rsid w:val="008B3CA0"/>
    <w:pPr>
      <w:numPr>
        <w:numId w:val="4"/>
      </w:numPr>
    </w:pPr>
  </w:style>
  <w:style w:type="paragraph" w:customStyle="1" w:styleId="Lijstalfabetisch1">
    <w:name w:val="Lijst alfabetisch 1"/>
    <w:basedOn w:val="ListParagraph"/>
    <w:uiPriority w:val="7"/>
    <w:rsid w:val="00F07E21"/>
    <w:pPr>
      <w:numPr>
        <w:numId w:val="7"/>
      </w:numPr>
    </w:pPr>
    <w:rPr>
      <w:lang w:val="en-US"/>
    </w:rPr>
  </w:style>
  <w:style w:type="paragraph" w:customStyle="1" w:styleId="Lijstalfabetisch2">
    <w:name w:val="Lijst alfabetisch 2"/>
    <w:basedOn w:val="Lijstalfabetisch1"/>
    <w:uiPriority w:val="7"/>
    <w:semiHidden/>
    <w:rsid w:val="002C6602"/>
    <w:pPr>
      <w:tabs>
        <w:tab w:val="left" w:pos="1474"/>
      </w:tabs>
      <w:ind w:left="1440" w:hanging="720"/>
    </w:pPr>
  </w:style>
  <w:style w:type="paragraph" w:customStyle="1" w:styleId="Lijstnummering1">
    <w:name w:val="Lijst nummering 1"/>
    <w:basedOn w:val="ListParagraph"/>
    <w:uiPriority w:val="7"/>
    <w:qFormat/>
    <w:rsid w:val="00257D0A"/>
    <w:pPr>
      <w:numPr>
        <w:numId w:val="9"/>
      </w:numPr>
      <w:suppressLineNumbers/>
    </w:pPr>
    <w:rPr>
      <w:lang w:val="fr-BE"/>
    </w:rPr>
  </w:style>
  <w:style w:type="paragraph" w:customStyle="1" w:styleId="Lijstnummering2">
    <w:name w:val="Lijst nummering 2"/>
    <w:basedOn w:val="ListNumber2"/>
    <w:uiPriority w:val="7"/>
    <w:semiHidden/>
    <w:qFormat/>
    <w:rsid w:val="00F07E21"/>
    <w:pPr>
      <w:tabs>
        <w:tab w:val="clear" w:pos="643"/>
        <w:tab w:val="left" w:pos="1474"/>
      </w:tabs>
      <w:ind w:left="1440" w:hanging="720"/>
    </w:pPr>
  </w:style>
  <w:style w:type="paragraph" w:styleId="ListNumber2">
    <w:name w:val="List Number 2"/>
    <w:basedOn w:val="Normal"/>
    <w:uiPriority w:val="99"/>
    <w:semiHidden/>
    <w:unhideWhenUsed/>
    <w:rsid w:val="00257D0A"/>
    <w:pPr>
      <w:numPr>
        <w:numId w:val="5"/>
      </w:numPr>
      <w:contextualSpacing/>
    </w:pPr>
  </w:style>
  <w:style w:type="paragraph" w:customStyle="1" w:styleId="Lijstopsomming1">
    <w:name w:val="Lijst opsomming 1"/>
    <w:basedOn w:val="ListParagraph"/>
    <w:uiPriority w:val="7"/>
    <w:rsid w:val="003C4B29"/>
    <w:pPr>
      <w:numPr>
        <w:numId w:val="8"/>
      </w:numPr>
    </w:pPr>
  </w:style>
  <w:style w:type="paragraph" w:customStyle="1" w:styleId="Lijstopsomming2">
    <w:name w:val="Lijst opsomming 2"/>
    <w:basedOn w:val="Lijstopsomming1"/>
    <w:uiPriority w:val="7"/>
    <w:semiHidden/>
    <w:rsid w:val="00257D0A"/>
    <w:pPr>
      <w:tabs>
        <w:tab w:val="left" w:pos="1474"/>
      </w:tabs>
      <w:ind w:left="1440"/>
    </w:pPr>
  </w:style>
  <w:style w:type="paragraph" w:customStyle="1" w:styleId="Lijstopsomming3">
    <w:name w:val="Lijst opsomming 3"/>
    <w:basedOn w:val="Lijstopsomming2"/>
    <w:uiPriority w:val="7"/>
    <w:semiHidden/>
    <w:qFormat/>
    <w:rsid w:val="00257D0A"/>
    <w:pPr>
      <w:ind w:left="2160"/>
    </w:pPr>
  </w:style>
  <w:style w:type="table" w:styleId="TableGrid">
    <w:name w:val="Table Grid"/>
    <w:basedOn w:val="TableNormal"/>
    <w:uiPriority w:val="39"/>
    <w:rsid w:val="00F0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07E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M00">
    <w:name w:val="TM_00"/>
    <w:basedOn w:val="TableNormal"/>
    <w:uiPriority w:val="99"/>
    <w:rsid w:val="00F07E21"/>
    <w:pPr>
      <w:spacing w:after="0" w:line="240" w:lineRule="auto"/>
    </w:pPr>
    <w:tblPr/>
  </w:style>
  <w:style w:type="paragraph" w:customStyle="1" w:styleId="Kernwoordindemarge">
    <w:name w:val="Kernwoord in de marge"/>
    <w:basedOn w:val="Normal"/>
    <w:uiPriority w:val="16"/>
    <w:qFormat/>
    <w:rsid w:val="00076CD8"/>
    <w:pPr>
      <w:spacing w:after="0"/>
    </w:pPr>
    <w:rPr>
      <w:b/>
      <w:sz w:val="16"/>
      <w:szCs w:val="16"/>
    </w:rPr>
  </w:style>
  <w:style w:type="character" w:customStyle="1" w:styleId="TekstTM-blauwkleuren">
    <w:name w:val="Tekst TM-blauw kleuren"/>
    <w:basedOn w:val="DefaultParagraphFont"/>
    <w:uiPriority w:val="2"/>
    <w:rsid w:val="002230B7"/>
    <w:rPr>
      <w:color w:val="00A0AE" w:themeColor="accent1"/>
    </w:rPr>
  </w:style>
  <w:style w:type="character" w:customStyle="1" w:styleId="TekstTM-groenkleuren">
    <w:name w:val="Tekst TM-groen kleuren"/>
    <w:basedOn w:val="TekstTM-blauwkleuren"/>
    <w:uiPriority w:val="2"/>
    <w:rsid w:val="002230B7"/>
    <w:rPr>
      <w:color w:val="76923C" w:themeColor="accent4"/>
    </w:rPr>
  </w:style>
  <w:style w:type="character" w:customStyle="1" w:styleId="TekstTM-roodkleuren">
    <w:name w:val="Tekst TM-rood kleuren"/>
    <w:basedOn w:val="TekstTM-blauwkleuren"/>
    <w:uiPriority w:val="2"/>
    <w:rsid w:val="002230B7"/>
    <w:rPr>
      <w:color w:val="F04C03" w:themeColor="accent2"/>
    </w:rPr>
  </w:style>
  <w:style w:type="paragraph" w:customStyle="1" w:styleId="Koptekstonevenpagina">
    <w:name w:val="Koptekst oneven pagina"/>
    <w:basedOn w:val="Header"/>
    <w:uiPriority w:val="17"/>
    <w:qFormat/>
    <w:rsid w:val="00A923C5"/>
    <w:pPr>
      <w:tabs>
        <w:tab w:val="clear" w:pos="9072"/>
        <w:tab w:val="right" w:pos="9214"/>
      </w:tabs>
      <w:ind w:left="-964" w:right="-1531"/>
      <w:contextualSpacing/>
    </w:pPr>
  </w:style>
  <w:style w:type="paragraph" w:customStyle="1" w:styleId="Definitie">
    <w:name w:val="Definitie"/>
    <w:basedOn w:val="Normal"/>
    <w:uiPriority w:val="8"/>
    <w:qFormat/>
    <w:rsid w:val="002230B7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3" w:color="auto"/>
      </w:pBdr>
      <w:shd w:val="clear" w:color="auto" w:fill="A8DAE1" w:themeFill="accent5" w:themeFillTint="99"/>
      <w:ind w:left="80" w:right="80"/>
      <w:jc w:val="both"/>
    </w:pPr>
  </w:style>
  <w:style w:type="paragraph" w:customStyle="1" w:styleId="Typemachine">
    <w:name w:val="Typemachine"/>
    <w:basedOn w:val="Normal"/>
    <w:link w:val="TypemachineChar"/>
    <w:uiPriority w:val="3"/>
    <w:qFormat/>
    <w:rsid w:val="00076CD8"/>
    <w:rPr>
      <w:rFonts w:ascii="Courier New" w:hAnsi="Courier New" w:cs="Courier New"/>
      <w:sz w:val="22"/>
      <w:szCs w:val="22"/>
    </w:rPr>
  </w:style>
  <w:style w:type="paragraph" w:styleId="Quote">
    <w:name w:val="Quote"/>
    <w:basedOn w:val="Normal"/>
    <w:next w:val="Normal"/>
    <w:link w:val="QuoteChar"/>
    <w:uiPriority w:val="12"/>
    <w:qFormat/>
    <w:rsid w:val="00F12534"/>
    <w:pPr>
      <w:ind w:left="720" w:right="720"/>
    </w:pPr>
    <w:rPr>
      <w:i/>
      <w:iCs/>
      <w:color w:val="404040" w:themeColor="text1" w:themeTint="BF"/>
    </w:rPr>
  </w:style>
  <w:style w:type="paragraph" w:styleId="Footer">
    <w:name w:val="footer"/>
    <w:basedOn w:val="Normal"/>
    <w:link w:val="FooterChar"/>
    <w:uiPriority w:val="17"/>
    <w:semiHidden/>
    <w:rsid w:val="007376CB"/>
    <w:pPr>
      <w:tabs>
        <w:tab w:val="center" w:pos="4536"/>
        <w:tab w:val="right" w:pos="9072"/>
      </w:tabs>
      <w:spacing w:line="240" w:lineRule="auto"/>
      <w:ind w:left="-851" w:right="-1134"/>
    </w:pPr>
    <w:rPr>
      <w:i/>
      <w:sz w:val="18"/>
    </w:rPr>
  </w:style>
  <w:style w:type="character" w:customStyle="1" w:styleId="FooterChar">
    <w:name w:val="Footer Char"/>
    <w:basedOn w:val="DefaultParagraphFont"/>
    <w:link w:val="Footer"/>
    <w:uiPriority w:val="17"/>
    <w:semiHidden/>
    <w:rsid w:val="00A923C5"/>
    <w:rPr>
      <w:rFonts w:ascii="Verdana" w:eastAsia="Times New Roman" w:hAnsi="Verdana" w:cs="Times New Roman"/>
      <w:i/>
      <w:sz w:val="18"/>
      <w:szCs w:val="24"/>
      <w:lang w:eastAsia="nl-BE"/>
    </w:rPr>
  </w:style>
  <w:style w:type="character" w:customStyle="1" w:styleId="TypemachineChar">
    <w:name w:val="Typemachine Char"/>
    <w:basedOn w:val="DefaultParagraphFont"/>
    <w:link w:val="Typemachine"/>
    <w:uiPriority w:val="3"/>
    <w:rsid w:val="00AF2241"/>
    <w:rPr>
      <w:rFonts w:ascii="Courier New" w:eastAsia="Times New Roman" w:hAnsi="Courier New" w:cs="Courier New"/>
      <w:lang w:eastAsia="nl-BE"/>
    </w:rPr>
  </w:style>
  <w:style w:type="character" w:customStyle="1" w:styleId="QuoteChar">
    <w:name w:val="Quote Char"/>
    <w:basedOn w:val="DefaultParagraphFont"/>
    <w:link w:val="Quote"/>
    <w:uiPriority w:val="12"/>
    <w:rsid w:val="00F46016"/>
    <w:rPr>
      <w:rFonts w:ascii="Verdana" w:eastAsia="Times New Roman" w:hAnsi="Verdana" w:cs="Times New Roman"/>
      <w:i/>
      <w:iCs/>
      <w:color w:val="404040" w:themeColor="text1" w:themeTint="BF"/>
      <w:sz w:val="20"/>
      <w:szCs w:val="24"/>
      <w:lang w:eastAsia="nl-BE"/>
    </w:rPr>
  </w:style>
  <w:style w:type="paragraph" w:styleId="TOC1">
    <w:name w:val="toc 1"/>
    <w:basedOn w:val="Normal"/>
    <w:next w:val="Normal"/>
    <w:autoRedefine/>
    <w:uiPriority w:val="39"/>
    <w:rsid w:val="00F33922"/>
    <w:pPr>
      <w:tabs>
        <w:tab w:val="left" w:pos="737"/>
        <w:tab w:val="right" w:leader="dot" w:pos="7711"/>
      </w:tabs>
      <w:spacing w:before="0" w:beforeAutospacing="0" w:after="0" w:line="652" w:lineRule="exact"/>
      <w:ind w:left="737" w:hanging="737"/>
    </w:pPr>
    <w:rPr>
      <w:b/>
    </w:rPr>
  </w:style>
  <w:style w:type="paragraph" w:customStyle="1" w:styleId="Lijstafkortingenensymbolen">
    <w:name w:val="Lijst afkortingen en symbolen"/>
    <w:basedOn w:val="Normal"/>
    <w:uiPriority w:val="13"/>
    <w:qFormat/>
    <w:rsid w:val="009A727C"/>
    <w:pPr>
      <w:tabs>
        <w:tab w:val="left" w:pos="1418"/>
      </w:tabs>
    </w:pPr>
    <w:rPr>
      <w:lang w:val="en-GB"/>
    </w:rPr>
  </w:style>
  <w:style w:type="paragraph" w:customStyle="1" w:styleId="Handschrift">
    <w:name w:val="Handschrift"/>
    <w:basedOn w:val="Normal"/>
    <w:link w:val="HandschriftChar"/>
    <w:uiPriority w:val="3"/>
    <w:qFormat/>
    <w:rsid w:val="00070477"/>
    <w:rPr>
      <w:rFonts w:ascii="Lucida Handwriting" w:hAnsi="Lucida Handwriting"/>
      <w:color w:val="00A0AE" w:themeColor="accent1"/>
    </w:rPr>
  </w:style>
  <w:style w:type="paragraph" w:customStyle="1" w:styleId="Koptekstevenpagina">
    <w:name w:val="Koptekst even pagina"/>
    <w:basedOn w:val="Header"/>
    <w:uiPriority w:val="17"/>
    <w:qFormat/>
    <w:rsid w:val="00A923C5"/>
    <w:pPr>
      <w:ind w:left="-1531" w:right="-964"/>
      <w:contextualSpacing/>
    </w:pPr>
  </w:style>
  <w:style w:type="character" w:customStyle="1" w:styleId="HandschriftChar">
    <w:name w:val="Handschrift Char"/>
    <w:basedOn w:val="DefaultParagraphFont"/>
    <w:link w:val="Handschrift"/>
    <w:uiPriority w:val="3"/>
    <w:rsid w:val="00070477"/>
    <w:rPr>
      <w:rFonts w:ascii="Lucida Handwriting" w:eastAsia="Times New Roman" w:hAnsi="Lucida Handwriting" w:cs="Times New Roman"/>
      <w:color w:val="00A0AE" w:themeColor="accent1"/>
      <w:sz w:val="20"/>
      <w:szCs w:val="24"/>
      <w:lang w:eastAsia="nl-BE"/>
    </w:rPr>
  </w:style>
  <w:style w:type="paragraph" w:customStyle="1" w:styleId="Aandachtspunt">
    <w:name w:val="Aandachtspunt"/>
    <w:basedOn w:val="Normal"/>
    <w:uiPriority w:val="16"/>
    <w:qFormat/>
    <w:rsid w:val="000227F7"/>
    <w:pPr>
      <w:keepLines/>
      <w:shd w:val="clear" w:color="auto" w:fill="E2F3F5" w:themeFill="accent5" w:themeFillTint="33"/>
      <w:contextualSpacing/>
    </w:pPr>
  </w:style>
  <w:style w:type="paragraph" w:customStyle="1" w:styleId="Aandachtspuntopsomming">
    <w:name w:val="Aandachtspunt opsomming"/>
    <w:basedOn w:val="ListParagraph"/>
    <w:uiPriority w:val="16"/>
    <w:qFormat/>
    <w:rsid w:val="002C6602"/>
    <w:pPr>
      <w:keepLines/>
      <w:numPr>
        <w:numId w:val="6"/>
      </w:numPr>
      <w:shd w:val="clear" w:color="auto" w:fill="E2F3F5" w:themeFill="accent5" w:themeFillTint="33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7F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F7"/>
    <w:rPr>
      <w:rFonts w:ascii="Segoe UI" w:eastAsia="Times New Roman" w:hAnsi="Segoe UI" w:cs="Segoe UI"/>
      <w:sz w:val="18"/>
      <w:szCs w:val="18"/>
      <w:lang w:eastAsia="nl-BE"/>
    </w:rPr>
  </w:style>
  <w:style w:type="paragraph" w:customStyle="1" w:styleId="Cover-titel">
    <w:name w:val="Cover - titel"/>
    <w:uiPriority w:val="18"/>
    <w:semiHidden/>
    <w:qFormat/>
    <w:rsid w:val="003B6AD3"/>
    <w:pPr>
      <w:spacing w:after="480" w:line="240" w:lineRule="auto"/>
      <w:jc w:val="right"/>
    </w:pPr>
    <w:rPr>
      <w:color w:val="F04C25"/>
      <w:sz w:val="48"/>
      <w:szCs w:val="38"/>
    </w:rPr>
  </w:style>
  <w:style w:type="paragraph" w:customStyle="1" w:styleId="Cover-namen">
    <w:name w:val="Cover - namen"/>
    <w:uiPriority w:val="18"/>
    <w:semiHidden/>
    <w:qFormat/>
    <w:rsid w:val="00446069"/>
    <w:pPr>
      <w:spacing w:after="0" w:line="240" w:lineRule="auto"/>
      <w:jc w:val="right"/>
    </w:pPr>
    <w:rPr>
      <w:color w:val="373737"/>
      <w:sz w:val="20"/>
      <w:szCs w:val="19"/>
    </w:rPr>
  </w:style>
  <w:style w:type="paragraph" w:customStyle="1" w:styleId="Cover-opleiding">
    <w:name w:val="Cover - opleiding"/>
    <w:uiPriority w:val="18"/>
    <w:semiHidden/>
    <w:qFormat/>
    <w:rsid w:val="00B72BD4"/>
    <w:pPr>
      <w:spacing w:after="20" w:line="240" w:lineRule="auto"/>
      <w:jc w:val="right"/>
    </w:pPr>
    <w:rPr>
      <w:b/>
      <w:color w:val="F04C25"/>
      <w:sz w:val="24"/>
      <w:szCs w:val="24"/>
    </w:rPr>
  </w:style>
  <w:style w:type="paragraph" w:customStyle="1" w:styleId="Cover-afstudeerrichting">
    <w:name w:val="Cover - afstudeerrichting"/>
    <w:uiPriority w:val="18"/>
    <w:semiHidden/>
    <w:qFormat/>
    <w:rsid w:val="00446069"/>
    <w:pPr>
      <w:spacing w:after="0" w:line="240" w:lineRule="auto"/>
      <w:jc w:val="right"/>
    </w:pPr>
    <w:rPr>
      <w:color w:val="009CAB"/>
      <w:sz w:val="20"/>
      <w:szCs w:val="24"/>
    </w:rPr>
  </w:style>
  <w:style w:type="paragraph" w:customStyle="1" w:styleId="Cover-academiejaarcampus">
    <w:name w:val="Cover - academiejaar/campus"/>
    <w:uiPriority w:val="18"/>
    <w:semiHidden/>
    <w:qFormat/>
    <w:rsid w:val="00B72BD4"/>
    <w:pPr>
      <w:spacing w:after="200" w:line="276" w:lineRule="auto"/>
      <w:jc w:val="right"/>
    </w:pPr>
    <w:rPr>
      <w:color w:val="373737"/>
      <w:sz w:val="20"/>
      <w:szCs w:val="16"/>
    </w:rPr>
  </w:style>
  <w:style w:type="paragraph" w:customStyle="1" w:styleId="Cover-Auteur">
    <w:name w:val="Cover - Auteur"/>
    <w:basedOn w:val="Cover-afstudeerrichting"/>
    <w:uiPriority w:val="18"/>
    <w:semiHidden/>
    <w:qFormat/>
    <w:rsid w:val="003B6AD3"/>
    <w:rPr>
      <w:b/>
      <w:sz w:val="32"/>
    </w:rPr>
  </w:style>
  <w:style w:type="paragraph" w:styleId="NoSpacing">
    <w:name w:val="No Spacing"/>
    <w:uiPriority w:val="1"/>
    <w:semiHidden/>
    <w:qFormat/>
    <w:rsid w:val="00FE6BA8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nl-BE"/>
    </w:rPr>
  </w:style>
  <w:style w:type="paragraph" w:styleId="FootnoteText">
    <w:name w:val="footnote text"/>
    <w:basedOn w:val="Normal"/>
    <w:link w:val="FootnoteTextChar"/>
    <w:uiPriority w:val="14"/>
    <w:rsid w:val="003708B0"/>
    <w:pPr>
      <w:spacing w:after="0" w:line="240" w:lineRule="auto"/>
    </w:pPr>
    <w:rPr>
      <w:i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4"/>
    <w:rsid w:val="003708B0"/>
    <w:rPr>
      <w:rFonts w:ascii="Verdana" w:eastAsia="Times New Roman" w:hAnsi="Verdana" w:cs="Times New Roman"/>
      <w:i/>
      <w:sz w:val="18"/>
      <w:szCs w:val="20"/>
      <w:lang w:eastAsia="nl-BE"/>
    </w:rPr>
  </w:style>
  <w:style w:type="character" w:styleId="FootnoteReference">
    <w:name w:val="footnote reference"/>
    <w:basedOn w:val="DefaultParagraphFont"/>
    <w:uiPriority w:val="99"/>
    <w:semiHidden/>
    <w:unhideWhenUsed/>
    <w:rsid w:val="003708B0"/>
    <w:rPr>
      <w:vertAlign w:val="superscript"/>
    </w:rPr>
  </w:style>
  <w:style w:type="numbering" w:customStyle="1" w:styleId="TMLijstAlfabetisch">
    <w:name w:val="TM Lijst Alfabetisch"/>
    <w:basedOn w:val="TMLijstGenummerd"/>
    <w:uiPriority w:val="99"/>
    <w:rsid w:val="00837A1F"/>
    <w:pPr>
      <w:numPr>
        <w:numId w:val="7"/>
      </w:numPr>
    </w:pPr>
  </w:style>
  <w:style w:type="paragraph" w:customStyle="1" w:styleId="LijstopsommingTM">
    <w:name w:val="Lijst opsomming TM"/>
    <w:basedOn w:val="ListParagraph"/>
    <w:uiPriority w:val="7"/>
    <w:qFormat/>
    <w:rsid w:val="00433CB9"/>
    <w:pPr>
      <w:numPr>
        <w:numId w:val="12"/>
      </w:numPr>
    </w:pPr>
  </w:style>
  <w:style w:type="numbering" w:customStyle="1" w:styleId="TMLijstO">
    <w:name w:val="TM Lijst O"/>
    <w:basedOn w:val="NoList"/>
    <w:uiPriority w:val="99"/>
    <w:rsid w:val="00433CB9"/>
    <w:pPr>
      <w:numPr>
        <w:numId w:val="11"/>
      </w:numPr>
    </w:pPr>
  </w:style>
  <w:style w:type="paragraph" w:styleId="TOC2">
    <w:name w:val="toc 2"/>
    <w:basedOn w:val="Normal"/>
    <w:next w:val="Normal"/>
    <w:autoRedefine/>
    <w:uiPriority w:val="39"/>
    <w:rsid w:val="00F33922"/>
    <w:pPr>
      <w:tabs>
        <w:tab w:val="left" w:pos="737"/>
        <w:tab w:val="right" w:leader="dot" w:pos="7701"/>
      </w:tabs>
      <w:spacing w:before="0" w:beforeAutospacing="0" w:after="0"/>
      <w:ind w:left="737" w:hanging="737"/>
    </w:pPr>
  </w:style>
  <w:style w:type="paragraph" w:styleId="TOC3">
    <w:name w:val="toc 3"/>
    <w:basedOn w:val="Normal"/>
    <w:next w:val="Normal"/>
    <w:autoRedefine/>
    <w:uiPriority w:val="39"/>
    <w:rsid w:val="00F33922"/>
    <w:pPr>
      <w:tabs>
        <w:tab w:val="left" w:pos="737"/>
        <w:tab w:val="right" w:leader="dot" w:pos="7701"/>
      </w:tabs>
      <w:spacing w:before="0" w:beforeAutospacing="0" w:after="0"/>
      <w:ind w:left="737" w:hanging="737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617A53"/>
    <w:pPr>
      <w:spacing w:before="0" w:beforeAutospacing="0" w:after="0"/>
      <w:ind w:left="720" w:hanging="720"/>
    </w:pPr>
  </w:style>
  <w:style w:type="paragraph" w:customStyle="1" w:styleId="Voettekstonevenpagina">
    <w:name w:val="Voettekst oneven pagina"/>
    <w:basedOn w:val="Footer"/>
    <w:uiPriority w:val="17"/>
    <w:qFormat/>
    <w:rsid w:val="00A923C5"/>
    <w:pPr>
      <w:spacing w:line="276" w:lineRule="auto"/>
      <w:ind w:left="-964" w:right="-1531"/>
      <w:contextualSpacing/>
    </w:pPr>
  </w:style>
  <w:style w:type="paragraph" w:customStyle="1" w:styleId="Voettekstevenpagina">
    <w:name w:val="Voettekst even pagina"/>
    <w:basedOn w:val="Footer"/>
    <w:uiPriority w:val="17"/>
    <w:qFormat/>
    <w:rsid w:val="00A923C5"/>
    <w:pPr>
      <w:spacing w:line="276" w:lineRule="auto"/>
      <w:ind w:left="-1531" w:right="-964"/>
      <w:contextualSpacing/>
    </w:pPr>
  </w:style>
  <w:style w:type="paragraph" w:customStyle="1" w:styleId="LijstopsommingTM-">
    <w:name w:val="Lijst opsomming TM -"/>
    <w:basedOn w:val="ListParagraph"/>
    <w:uiPriority w:val="7"/>
    <w:qFormat/>
    <w:rsid w:val="00DC54D6"/>
    <w:pPr>
      <w:numPr>
        <w:numId w:val="16"/>
      </w:numPr>
    </w:pPr>
  </w:style>
  <w:style w:type="numbering" w:customStyle="1" w:styleId="TMLijstO2">
    <w:name w:val="TM Lijst O2"/>
    <w:basedOn w:val="TMLijstO"/>
    <w:uiPriority w:val="99"/>
    <w:rsid w:val="00A923C5"/>
    <w:pPr>
      <w:numPr>
        <w:numId w:val="13"/>
      </w:numPr>
    </w:pPr>
  </w:style>
  <w:style w:type="paragraph" w:customStyle="1" w:styleId="Koptekstonevenonzichtbaar">
    <w:name w:val="Koptekst oneven (onzichtbaar)"/>
    <w:basedOn w:val="Header"/>
    <w:uiPriority w:val="24"/>
    <w:qFormat/>
    <w:rsid w:val="00B5079E"/>
    <w:pPr>
      <w:pBdr>
        <w:bottom w:val="none" w:sz="0" w:space="0" w:color="auto"/>
      </w:pBdr>
      <w:tabs>
        <w:tab w:val="left" w:pos="4493"/>
      </w:tabs>
      <w:spacing w:before="0" w:beforeAutospacing="0" w:after="0"/>
      <w:ind w:left="-964" w:right="-1531"/>
      <w:contextualSpacing/>
    </w:pPr>
    <w:rPr>
      <w:vanish/>
      <w:color w:val="BFBFBF" w:themeColor="background1" w:themeShade="BF"/>
    </w:rPr>
  </w:style>
  <w:style w:type="paragraph" w:customStyle="1" w:styleId="Koptekstevenonzichtbaar">
    <w:name w:val="Koptekst even (onzichtbaar)"/>
    <w:basedOn w:val="Header"/>
    <w:uiPriority w:val="24"/>
    <w:qFormat/>
    <w:rsid w:val="00B5079E"/>
    <w:pPr>
      <w:pBdr>
        <w:bottom w:val="none" w:sz="0" w:space="0" w:color="auto"/>
      </w:pBdr>
      <w:tabs>
        <w:tab w:val="clear" w:pos="9072"/>
        <w:tab w:val="right" w:pos="8505"/>
      </w:tabs>
      <w:spacing w:before="0" w:beforeAutospacing="0" w:after="0"/>
      <w:ind w:left="-1531" w:right="-964"/>
      <w:contextualSpacing/>
    </w:pPr>
    <w:rPr>
      <w:vanish/>
      <w:color w:val="BFBFBF" w:themeColor="background1" w:themeShade="BF"/>
    </w:rPr>
  </w:style>
  <w:style w:type="paragraph" w:customStyle="1" w:styleId="Voettekstonevenonzichtbaar">
    <w:name w:val="Voettekst oneven (onzichtbaar)"/>
    <w:basedOn w:val="Footer"/>
    <w:uiPriority w:val="24"/>
    <w:qFormat/>
    <w:rsid w:val="00B5079E"/>
    <w:pPr>
      <w:spacing w:before="0" w:beforeAutospacing="0" w:after="0" w:line="276" w:lineRule="auto"/>
      <w:ind w:left="-964" w:right="-1531"/>
      <w:contextualSpacing/>
    </w:pPr>
    <w:rPr>
      <w:vanish/>
      <w:color w:val="BFBFBF" w:themeColor="background1" w:themeShade="BF"/>
    </w:rPr>
  </w:style>
  <w:style w:type="paragraph" w:customStyle="1" w:styleId="Voettekstevenonzichtbaar">
    <w:name w:val="Voettekst even (onzichtbaar)"/>
    <w:basedOn w:val="Footer"/>
    <w:uiPriority w:val="24"/>
    <w:qFormat/>
    <w:rsid w:val="00B5079E"/>
    <w:pPr>
      <w:spacing w:before="0" w:beforeAutospacing="0" w:after="0" w:line="276" w:lineRule="auto"/>
      <w:ind w:left="-1531" w:right="-964"/>
      <w:contextualSpacing/>
    </w:pPr>
    <w:rPr>
      <w:vanish/>
      <w:color w:val="BFBFBF" w:themeColor="background1" w:themeShade="BF"/>
    </w:rPr>
  </w:style>
  <w:style w:type="paragraph" w:styleId="IndexHeading">
    <w:name w:val="index heading"/>
    <w:basedOn w:val="Normal"/>
    <w:next w:val="Index1"/>
    <w:uiPriority w:val="99"/>
    <w:semiHidden/>
    <w:rsid w:val="00CF4562"/>
    <w:pPr>
      <w:keepNext/>
      <w:spacing w:before="0" w:beforeAutospacing="0"/>
    </w:pPr>
    <w:rPr>
      <w:rFonts w:asciiTheme="majorHAnsi" w:eastAsiaTheme="majorEastAsia" w:hAnsiTheme="majorHAnsi" w:cstheme="majorBidi"/>
      <w:b/>
      <w:bCs/>
    </w:rPr>
  </w:style>
  <w:style w:type="paragraph" w:styleId="Index1">
    <w:name w:val="index 1"/>
    <w:basedOn w:val="Normal"/>
    <w:next w:val="Normal"/>
    <w:autoRedefine/>
    <w:uiPriority w:val="99"/>
    <w:semiHidden/>
    <w:rsid w:val="00CF4562"/>
    <w:pPr>
      <w:tabs>
        <w:tab w:val="right" w:leader="dot" w:pos="3491"/>
      </w:tabs>
      <w:spacing w:before="0" w:beforeAutospacing="0" w:after="480" w:line="240" w:lineRule="auto"/>
      <w:ind w:left="198" w:hanging="198"/>
      <w:contextualSpacing/>
    </w:pPr>
  </w:style>
  <w:style w:type="paragraph" w:styleId="Index2">
    <w:name w:val="index 2"/>
    <w:basedOn w:val="Normal"/>
    <w:next w:val="Normal"/>
    <w:autoRedefine/>
    <w:uiPriority w:val="99"/>
    <w:semiHidden/>
    <w:rsid w:val="00CF4562"/>
    <w:pPr>
      <w:spacing w:after="480" w:line="240" w:lineRule="auto"/>
      <w:ind w:left="396" w:hanging="198"/>
      <w:contextualSpacing/>
    </w:pPr>
  </w:style>
  <w:style w:type="paragraph" w:styleId="Index3">
    <w:name w:val="index 3"/>
    <w:basedOn w:val="Normal"/>
    <w:next w:val="Normal"/>
    <w:autoRedefine/>
    <w:uiPriority w:val="99"/>
    <w:semiHidden/>
    <w:rsid w:val="00CF4562"/>
    <w:pPr>
      <w:spacing w:before="0" w:beforeAutospacing="0" w:after="480" w:line="240" w:lineRule="auto"/>
      <w:ind w:left="601" w:hanging="198"/>
      <w:contextualSpacing/>
    </w:pPr>
  </w:style>
  <w:style w:type="paragraph" w:styleId="Index4">
    <w:name w:val="index 4"/>
    <w:basedOn w:val="Normal"/>
    <w:next w:val="Normal"/>
    <w:autoRedefine/>
    <w:uiPriority w:val="99"/>
    <w:semiHidden/>
    <w:rsid w:val="00CF4562"/>
    <w:pPr>
      <w:spacing w:before="0" w:beforeAutospacing="0" w:after="480" w:line="240" w:lineRule="auto"/>
      <w:ind w:left="799" w:hanging="198"/>
      <w:contextualSpacing/>
    </w:pPr>
  </w:style>
  <w:style w:type="paragraph" w:styleId="Index5">
    <w:name w:val="index 5"/>
    <w:basedOn w:val="Normal"/>
    <w:next w:val="Normal"/>
    <w:autoRedefine/>
    <w:uiPriority w:val="99"/>
    <w:semiHidden/>
    <w:rsid w:val="00CF4562"/>
    <w:pPr>
      <w:spacing w:after="0" w:line="240" w:lineRule="auto"/>
      <w:ind w:left="997" w:hanging="198"/>
      <w:contextualSpacing/>
    </w:pPr>
  </w:style>
  <w:style w:type="character" w:customStyle="1" w:styleId="itemname">
    <w:name w:val="item_name"/>
    <w:basedOn w:val="DefaultParagraphFont"/>
    <w:rsid w:val="00ED51BF"/>
  </w:style>
  <w:style w:type="character" w:styleId="UnresolvedMention">
    <w:name w:val="Unresolved Mention"/>
    <w:basedOn w:val="DefaultParagraphFont"/>
    <w:uiPriority w:val="99"/>
    <w:semiHidden/>
    <w:unhideWhenUsed/>
    <w:rsid w:val="00C45928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7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image" Target="media/image5.png"/><Relationship Id="rId33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4.png"/><Relationship Id="rId32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material.io/resources" TargetMode="External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tweakers.net" TargetMode="External"/><Relationship Id="rId22" Type="http://schemas.openxmlformats.org/officeDocument/2006/relationships/footer" Target="footer7.xm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art\AppData\Roaming\Microsoft\Templates\Thomas%20More%20Cursussjabloon.dotm" TargetMode="External"/></Relationships>
</file>

<file path=word/theme/theme1.xml><?xml version="1.0" encoding="utf-8"?>
<a:theme xmlns:a="http://schemas.openxmlformats.org/drawingml/2006/main" name="Thomas More">
  <a:themeElements>
    <a:clrScheme name="Thomas Mor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A0AE"/>
      </a:accent1>
      <a:accent2>
        <a:srgbClr val="F04C03"/>
      </a:accent2>
      <a:accent3>
        <a:srgbClr val="CC0099"/>
      </a:accent3>
      <a:accent4>
        <a:srgbClr val="76923C"/>
      </a:accent4>
      <a:accent5>
        <a:srgbClr val="6FC3CE"/>
      </a:accent5>
      <a:accent6>
        <a:srgbClr val="F8A37F"/>
      </a:accent6>
      <a:hlink>
        <a:srgbClr val="F04C03"/>
      </a:hlink>
      <a:folHlink>
        <a:srgbClr val="00A0AE"/>
      </a:folHlink>
    </a:clrScheme>
    <a:fontScheme name="Thomas Mo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93C5F-8E59-4C95-B93F-A26C8A70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Thomas More Cursussjabloon.dotm</Template>
  <TotalTime>143</TotalTime>
  <Pages>16</Pages>
  <Words>789</Words>
  <Characters>4499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17</vt:i4>
      </vt:variant>
    </vt:vector>
  </HeadingPairs>
  <TitlesOfParts>
    <vt:vector size="19" baseType="lpstr">
      <vt:lpstr>Opdracht Werkveldexploratie</vt:lpstr>
      <vt:lpstr>Titel</vt:lpstr>
      <vt:lpstr>Woord vooraf</vt:lpstr>
      <vt:lpstr>Inhoudsopgave</vt:lpstr>
      <vt:lpstr>Lijst gebruikte afkortingen en symbolen</vt:lpstr>
      <vt:lpstr>    Gebruikte symbolen</vt:lpstr>
      <vt:lpstr>    Gebruikte afkortingen</vt:lpstr>
      <vt:lpstr/>
      <vt:lpstr>Lijst kernbegrippen</vt:lpstr>
      <vt:lpstr/>
      <vt:lpstr>Inleiding</vt:lpstr>
      <vt:lpstr>Corpus</vt:lpstr>
      <vt:lpstr>Besluit</vt:lpstr>
      <vt:lpstr/>
      <vt:lpstr>Bijlagen</vt:lpstr>
      <vt:lpstr>Lijst illustraties</vt:lpstr>
      <vt:lpstr>Literatuurlijst</vt:lpstr>
      <vt:lpstr/>
      <vt:lpstr>Register</vt:lpstr>
    </vt:vector>
  </TitlesOfParts>
  <Company>Thomas More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Werkveldexploratie</dc:title>
  <dc:subject/>
  <dc:creator>r0830956@student.thomasmore.be</dc:creator>
  <cp:keywords/>
  <dc:description/>
  <cp:lastModifiedBy>Dein Dehouwer</cp:lastModifiedBy>
  <cp:revision>109</cp:revision>
  <cp:lastPrinted>2021-12-04T16:28:00Z</cp:lastPrinted>
  <dcterms:created xsi:type="dcterms:W3CDTF">2021-12-04T13:29:00Z</dcterms:created>
  <dcterms:modified xsi:type="dcterms:W3CDTF">2022-01-06T22:53:00Z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Opdracht Werkveldexploratie</vt:lpwstr>
  </property>
  <property fmtid="{D5CDD505-2E9C-101B-9397-08002B2CF9AE}" pid="3" name="Auteur">
    <vt:lpwstr>Maarten Van Lint</vt:lpwstr>
  </property>
  <property fmtid="{D5CDD505-2E9C-101B-9397-08002B2CF9AE}" pid="4" name="Opleiding">
    <vt:lpwstr>Graduaat Informatica Programmeren &amp; Netwerken</vt:lpwstr>
  </property>
  <property fmtid="{D5CDD505-2E9C-101B-9397-08002B2CF9AE}" pid="5" name="Cluster">
    <vt:lpwstr/>
  </property>
  <property fmtid="{D5CDD505-2E9C-101B-9397-08002B2CF9AE}" pid="6" name="Fase">
    <vt:lpwstr/>
  </property>
  <property fmtid="{D5CDD505-2E9C-101B-9397-08002B2CF9AE}" pid="7" name="Opleidingsonderdeel">
    <vt:lpwstr>Werkveldexploratie</vt:lpwstr>
  </property>
  <property fmtid="{D5CDD505-2E9C-101B-9397-08002B2CF9AE}" pid="8" name="Onderwijsleeractiviteit">
    <vt:lpwstr/>
  </property>
  <property fmtid="{D5CDD505-2E9C-101B-9397-08002B2CF9AE}" pid="9" name="Academiejaar">
    <vt:lpwstr>Academiejaar</vt:lpwstr>
  </property>
  <property fmtid="{D5CDD505-2E9C-101B-9397-08002B2CF9AE}" pid="10" name="Titelkoptekst">
    <vt:lpwstr>Opdracht Werkveldexploratie</vt:lpwstr>
  </property>
  <property fmtid="{D5CDD505-2E9C-101B-9397-08002B2CF9AE}" pid="11" name="Eigenaar Sjabloon">
    <vt:lpwstr>Jean-Pierre Pluymers</vt:lpwstr>
  </property>
  <property fmtid="{D5CDD505-2E9C-101B-9397-08002B2CF9AE}" pid="12" name="Instelling">
    <vt:lpwstr>Thomas More</vt:lpwstr>
  </property>
  <property fmtid="{D5CDD505-2E9C-101B-9397-08002B2CF9AE}" pid="13" name="BladPercentage">
    <vt:lpwstr>wdPageFitBestFit</vt:lpwstr>
  </property>
  <property fmtid="{D5CDD505-2E9C-101B-9397-08002B2CF9AE}" pid="14" name="ZOPO">
    <vt:lpwstr/>
  </property>
  <property fmtid="{D5CDD505-2E9C-101B-9397-08002B2CF9AE}" pid="15" name="ZOLA">
    <vt:lpwstr/>
  </property>
  <property fmtid="{D5CDD505-2E9C-101B-9397-08002B2CF9AE}" pid="16" name="Inhoudsopgave">
    <vt:lpwstr>3</vt:lpwstr>
  </property>
  <property fmtid="{D5CDD505-2E9C-101B-9397-08002B2CF9AE}" pid="17" name="DatumCreatie">
    <vt:filetime>2014-09-03T22:00:00Z</vt:filetime>
  </property>
  <property fmtid="{D5CDD505-2E9C-101B-9397-08002B2CF9AE}" pid="18" name="MSIP_Label_34e15025-4d8c-4bed-81a1-d8bdfa69087b_Enabled">
    <vt:lpwstr>true</vt:lpwstr>
  </property>
  <property fmtid="{D5CDD505-2E9C-101B-9397-08002B2CF9AE}" pid="19" name="MSIP_Label_34e15025-4d8c-4bed-81a1-d8bdfa69087b_SetDate">
    <vt:lpwstr>2020-11-22T13:24:08Z</vt:lpwstr>
  </property>
  <property fmtid="{D5CDD505-2E9C-101B-9397-08002B2CF9AE}" pid="20" name="MSIP_Label_34e15025-4d8c-4bed-81a1-d8bdfa69087b_Method">
    <vt:lpwstr>Standard</vt:lpwstr>
  </property>
  <property fmtid="{D5CDD505-2E9C-101B-9397-08002B2CF9AE}" pid="21" name="MSIP_Label_34e15025-4d8c-4bed-81a1-d8bdfa69087b_Name">
    <vt:lpwstr>General</vt:lpwstr>
  </property>
  <property fmtid="{D5CDD505-2E9C-101B-9397-08002B2CF9AE}" pid="22" name="MSIP_Label_34e15025-4d8c-4bed-81a1-d8bdfa69087b_SiteId">
    <vt:lpwstr>a06a42b9-bac1-4b36-9bbe-8257e8b918d2</vt:lpwstr>
  </property>
  <property fmtid="{D5CDD505-2E9C-101B-9397-08002B2CF9AE}" pid="23" name="MSIP_Label_34e15025-4d8c-4bed-81a1-d8bdfa69087b_ActionId">
    <vt:lpwstr>1d42c4cd-5ded-4553-83d7-aa9d17bd958e</vt:lpwstr>
  </property>
  <property fmtid="{D5CDD505-2E9C-101B-9397-08002B2CF9AE}" pid="24" name="MSIP_Label_34e15025-4d8c-4bed-81a1-d8bdfa69087b_ContentBits">
    <vt:lpwstr>0</vt:lpwstr>
  </property>
</Properties>
</file>